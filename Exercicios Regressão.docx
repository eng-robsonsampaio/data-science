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F5E2D" w14:textId="77777777" w:rsidR="00346300" w:rsidRPr="00346300" w:rsidRDefault="003C08E7" w:rsidP="0034630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28F5F5E" wp14:editId="328F5F5F">
                <wp:simplePos x="0" y="0"/>
                <wp:positionH relativeFrom="column">
                  <wp:posOffset>17145</wp:posOffset>
                </wp:positionH>
                <wp:positionV relativeFrom="paragraph">
                  <wp:posOffset>236220</wp:posOffset>
                </wp:positionV>
                <wp:extent cx="5943600" cy="0"/>
                <wp:effectExtent l="0" t="0" r="0" b="0"/>
                <wp:wrapNone/>
                <wp:docPr id="2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098AEC" id="Line 59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18.6pt" to="469.3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" strokeweight=".26mm">
                <v:stroke joinstyle="miter"/>
              </v:line>
            </w:pict>
          </mc:Fallback>
        </mc:AlternateContent>
      </w:r>
      <w:r w:rsidR="005E325B">
        <w:t>Regressão e Correlação</w:t>
      </w:r>
    </w:p>
    <w:p w14:paraId="328F5E2E" w14:textId="77777777" w:rsidR="005E325B" w:rsidRDefault="005E325B" w:rsidP="005E325B">
      <w:pPr>
        <w:suppressAutoHyphens/>
        <w:rPr>
          <w:b/>
          <w:sz w:val="24"/>
        </w:rPr>
      </w:pPr>
    </w:p>
    <w:p w14:paraId="328F5E2F" w14:textId="77777777" w:rsidR="005E325B" w:rsidRDefault="005E325B" w:rsidP="005E325B">
      <w:pPr>
        <w:suppressAutoHyphens/>
        <w:rPr>
          <w:b/>
          <w:sz w:val="24"/>
        </w:rPr>
      </w:pPr>
      <w:r>
        <w:rPr>
          <w:b/>
          <w:sz w:val="24"/>
        </w:rPr>
        <w:t>Exercício 01</w:t>
      </w:r>
    </w:p>
    <w:p w14:paraId="328F5E30" w14:textId="77777777" w:rsidR="005E325B" w:rsidRDefault="005E325B" w:rsidP="005E325B">
      <w:pPr>
        <w:suppressAutoHyphens/>
        <w:rPr>
          <w:b/>
          <w:sz w:val="24"/>
        </w:rPr>
      </w:pPr>
    </w:p>
    <w:p w14:paraId="328F5E31" w14:textId="77777777" w:rsidR="005E325B" w:rsidRDefault="005E325B" w:rsidP="005E325B">
      <w:pPr>
        <w:pStyle w:val="Corpodetexto"/>
        <w:keepLines/>
        <w:tabs>
          <w:tab w:val="left" w:pos="1418"/>
        </w:tabs>
        <w:spacing w:before="20" w:after="20"/>
        <w:rPr>
          <w:rFonts w:ascii="Trebuchet MS" w:hAnsi="Trebuchet MS" w:cs="Times New Roman"/>
          <w:kern w:val="20"/>
          <w:szCs w:val="20"/>
          <w:lang w:eastAsia="pt-BR"/>
        </w:rPr>
      </w:pPr>
      <w:r>
        <w:rPr>
          <w:rFonts w:ascii="Trebuchet MS" w:hAnsi="Trebuchet MS" w:cs="Times New Roman"/>
          <w:kern w:val="20"/>
          <w:szCs w:val="20"/>
          <w:lang w:eastAsia="pt-BR"/>
        </w:rPr>
        <w:t>É esperado que a massa muscular de uma pessoa diminua com a idade. Para estudar essa relação, uma nutricionista selecionou 18 mulheres, com idade entre 40 e 79 anos, e observou em cada uma delas a idade (X) e a massa muscular (Y).</w:t>
      </w:r>
    </w:p>
    <w:p w14:paraId="328F5E32" w14:textId="77777777" w:rsidR="005E325B" w:rsidRDefault="005E325B" w:rsidP="005E325B">
      <w:pPr>
        <w:pStyle w:val="Corpodetexto"/>
        <w:keepLines/>
        <w:tabs>
          <w:tab w:val="left" w:pos="1418"/>
        </w:tabs>
        <w:spacing w:before="20" w:after="20"/>
        <w:rPr>
          <w:rFonts w:ascii="Trebuchet MS" w:hAnsi="Trebuchet MS" w:cs="Times New Roman"/>
          <w:kern w:val="20"/>
          <w:szCs w:val="20"/>
          <w:lang w:eastAsia="pt-BR"/>
        </w:rPr>
      </w:pPr>
    </w:p>
    <w:p w14:paraId="328F5E33" w14:textId="77777777" w:rsidR="005E325B" w:rsidRDefault="005E325B" w:rsidP="005E325B">
      <w:pPr>
        <w:spacing w:after="100"/>
        <w:rPr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2268"/>
      </w:tblGrid>
      <w:tr w:rsidR="005E325B" w14:paraId="328F5E36" w14:textId="77777777">
        <w:trPr>
          <w:trHeight w:val="260"/>
          <w:jc w:val="center"/>
        </w:trPr>
        <w:tc>
          <w:tcPr>
            <w:tcW w:w="2268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328F5E34" w14:textId="77777777" w:rsidR="005E325B" w:rsidRDefault="005E325B" w:rsidP="009E4F06">
            <w:pPr>
              <w:tabs>
                <w:tab w:val="clear" w:pos="1418"/>
              </w:tabs>
              <w:jc w:val="center"/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>Massa muscular (Y)</w:t>
            </w:r>
          </w:p>
        </w:tc>
        <w:tc>
          <w:tcPr>
            <w:tcW w:w="2268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328F5E35" w14:textId="77777777" w:rsidR="005E325B" w:rsidRDefault="005E325B" w:rsidP="009E4F06">
            <w:pPr>
              <w:tabs>
                <w:tab w:val="clear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Idade (X)</w:t>
            </w:r>
          </w:p>
        </w:tc>
      </w:tr>
      <w:tr w:rsidR="005E325B" w14:paraId="328F5E39" w14:textId="77777777">
        <w:trPr>
          <w:trHeight w:val="260"/>
          <w:jc w:val="center"/>
        </w:trPr>
        <w:tc>
          <w:tcPr>
            <w:tcW w:w="2268" w:type="dxa"/>
            <w:tcBorders>
              <w:top w:val="nil"/>
            </w:tcBorders>
            <w:vAlign w:val="center"/>
          </w:tcPr>
          <w:p w14:paraId="328F5E37" w14:textId="77777777" w:rsidR="005E325B" w:rsidRDefault="005E325B" w:rsidP="009E4F06">
            <w:pPr>
              <w:tabs>
                <w:tab w:val="clear" w:pos="141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82.0</w:t>
            </w:r>
          </w:p>
        </w:tc>
        <w:tc>
          <w:tcPr>
            <w:tcW w:w="2268" w:type="dxa"/>
            <w:tcBorders>
              <w:top w:val="nil"/>
            </w:tcBorders>
            <w:vAlign w:val="center"/>
          </w:tcPr>
          <w:p w14:paraId="328F5E38" w14:textId="77777777" w:rsidR="005E325B" w:rsidRDefault="005E325B" w:rsidP="009E4F06">
            <w:pPr>
              <w:tabs>
                <w:tab w:val="clear" w:pos="141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71.0</w:t>
            </w:r>
          </w:p>
        </w:tc>
      </w:tr>
      <w:tr w:rsidR="005E325B" w14:paraId="328F5E3C" w14:textId="77777777">
        <w:trPr>
          <w:trHeight w:val="260"/>
          <w:jc w:val="center"/>
        </w:trPr>
        <w:tc>
          <w:tcPr>
            <w:tcW w:w="2268" w:type="dxa"/>
            <w:vAlign w:val="center"/>
          </w:tcPr>
          <w:p w14:paraId="328F5E3A" w14:textId="77777777" w:rsidR="005E325B" w:rsidRDefault="005E325B" w:rsidP="009E4F06">
            <w:pPr>
              <w:tabs>
                <w:tab w:val="clear" w:pos="141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91.0</w:t>
            </w:r>
          </w:p>
        </w:tc>
        <w:tc>
          <w:tcPr>
            <w:tcW w:w="2268" w:type="dxa"/>
            <w:vAlign w:val="center"/>
          </w:tcPr>
          <w:p w14:paraId="328F5E3B" w14:textId="77777777" w:rsidR="005E325B" w:rsidRDefault="005E325B" w:rsidP="009E4F06">
            <w:pPr>
              <w:tabs>
                <w:tab w:val="clear" w:pos="141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64.0</w:t>
            </w:r>
          </w:p>
        </w:tc>
      </w:tr>
      <w:tr w:rsidR="005E325B" w14:paraId="328F5E3F" w14:textId="77777777">
        <w:trPr>
          <w:trHeight w:val="260"/>
          <w:jc w:val="center"/>
        </w:trPr>
        <w:tc>
          <w:tcPr>
            <w:tcW w:w="2268" w:type="dxa"/>
            <w:vAlign w:val="center"/>
          </w:tcPr>
          <w:p w14:paraId="328F5E3D" w14:textId="77777777" w:rsidR="005E325B" w:rsidRDefault="005E325B" w:rsidP="009E4F06">
            <w:pPr>
              <w:tabs>
                <w:tab w:val="clear" w:pos="141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100.0</w:t>
            </w:r>
          </w:p>
        </w:tc>
        <w:tc>
          <w:tcPr>
            <w:tcW w:w="2268" w:type="dxa"/>
            <w:vAlign w:val="center"/>
          </w:tcPr>
          <w:p w14:paraId="328F5E3E" w14:textId="77777777" w:rsidR="005E325B" w:rsidRDefault="005E325B" w:rsidP="009E4F06">
            <w:pPr>
              <w:tabs>
                <w:tab w:val="clear" w:pos="141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43.0</w:t>
            </w:r>
          </w:p>
        </w:tc>
      </w:tr>
      <w:tr w:rsidR="005E325B" w14:paraId="328F5E42" w14:textId="77777777">
        <w:trPr>
          <w:trHeight w:val="260"/>
          <w:jc w:val="center"/>
        </w:trPr>
        <w:tc>
          <w:tcPr>
            <w:tcW w:w="2268" w:type="dxa"/>
            <w:vAlign w:val="center"/>
          </w:tcPr>
          <w:p w14:paraId="328F5E40" w14:textId="77777777" w:rsidR="005E325B" w:rsidRDefault="005E325B" w:rsidP="009E4F06">
            <w:pPr>
              <w:tabs>
                <w:tab w:val="clear" w:pos="141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68.0</w:t>
            </w:r>
          </w:p>
        </w:tc>
        <w:tc>
          <w:tcPr>
            <w:tcW w:w="2268" w:type="dxa"/>
            <w:vAlign w:val="center"/>
          </w:tcPr>
          <w:p w14:paraId="328F5E41" w14:textId="77777777" w:rsidR="005E325B" w:rsidRDefault="005E325B" w:rsidP="009E4F06">
            <w:pPr>
              <w:tabs>
                <w:tab w:val="clear" w:pos="141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67.0</w:t>
            </w:r>
          </w:p>
        </w:tc>
      </w:tr>
      <w:tr w:rsidR="005E325B" w14:paraId="328F5E45" w14:textId="77777777">
        <w:trPr>
          <w:trHeight w:val="260"/>
          <w:jc w:val="center"/>
        </w:trPr>
        <w:tc>
          <w:tcPr>
            <w:tcW w:w="2268" w:type="dxa"/>
            <w:vAlign w:val="center"/>
          </w:tcPr>
          <w:p w14:paraId="328F5E43" w14:textId="77777777" w:rsidR="005E325B" w:rsidRDefault="005E325B" w:rsidP="009E4F06">
            <w:pPr>
              <w:tabs>
                <w:tab w:val="clear" w:pos="141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87.0</w:t>
            </w:r>
          </w:p>
        </w:tc>
        <w:tc>
          <w:tcPr>
            <w:tcW w:w="2268" w:type="dxa"/>
            <w:vAlign w:val="center"/>
          </w:tcPr>
          <w:p w14:paraId="328F5E44" w14:textId="77777777" w:rsidR="005E325B" w:rsidRDefault="005E325B" w:rsidP="009E4F06">
            <w:pPr>
              <w:tabs>
                <w:tab w:val="clear" w:pos="141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56.0</w:t>
            </w:r>
          </w:p>
        </w:tc>
      </w:tr>
      <w:tr w:rsidR="005E325B" w14:paraId="328F5E48" w14:textId="77777777">
        <w:trPr>
          <w:trHeight w:val="260"/>
          <w:jc w:val="center"/>
        </w:trPr>
        <w:tc>
          <w:tcPr>
            <w:tcW w:w="2268" w:type="dxa"/>
            <w:vAlign w:val="center"/>
          </w:tcPr>
          <w:p w14:paraId="328F5E46" w14:textId="77777777" w:rsidR="005E325B" w:rsidRDefault="005E325B" w:rsidP="009E4F06">
            <w:pPr>
              <w:tabs>
                <w:tab w:val="clear" w:pos="141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73.0</w:t>
            </w:r>
          </w:p>
        </w:tc>
        <w:tc>
          <w:tcPr>
            <w:tcW w:w="2268" w:type="dxa"/>
            <w:vAlign w:val="center"/>
          </w:tcPr>
          <w:p w14:paraId="328F5E47" w14:textId="77777777" w:rsidR="005E325B" w:rsidRDefault="005E325B" w:rsidP="009E4F06">
            <w:pPr>
              <w:tabs>
                <w:tab w:val="clear" w:pos="141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73.0</w:t>
            </w:r>
          </w:p>
        </w:tc>
      </w:tr>
      <w:tr w:rsidR="005E325B" w14:paraId="328F5E4B" w14:textId="77777777">
        <w:trPr>
          <w:trHeight w:val="260"/>
          <w:jc w:val="center"/>
        </w:trPr>
        <w:tc>
          <w:tcPr>
            <w:tcW w:w="2268" w:type="dxa"/>
            <w:vAlign w:val="center"/>
          </w:tcPr>
          <w:p w14:paraId="328F5E49" w14:textId="77777777" w:rsidR="005E325B" w:rsidRDefault="005E325B" w:rsidP="009E4F06">
            <w:pPr>
              <w:tabs>
                <w:tab w:val="clear" w:pos="141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78.0</w:t>
            </w:r>
          </w:p>
        </w:tc>
        <w:tc>
          <w:tcPr>
            <w:tcW w:w="2268" w:type="dxa"/>
            <w:vAlign w:val="center"/>
          </w:tcPr>
          <w:p w14:paraId="328F5E4A" w14:textId="77777777" w:rsidR="005E325B" w:rsidRDefault="005E325B" w:rsidP="009E4F06">
            <w:pPr>
              <w:tabs>
                <w:tab w:val="clear" w:pos="141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68.0</w:t>
            </w:r>
          </w:p>
        </w:tc>
      </w:tr>
      <w:tr w:rsidR="005E325B" w14:paraId="328F5E4E" w14:textId="77777777">
        <w:trPr>
          <w:trHeight w:val="260"/>
          <w:jc w:val="center"/>
        </w:trPr>
        <w:tc>
          <w:tcPr>
            <w:tcW w:w="2268" w:type="dxa"/>
            <w:vAlign w:val="center"/>
          </w:tcPr>
          <w:p w14:paraId="328F5E4C" w14:textId="77777777" w:rsidR="005E325B" w:rsidRDefault="005E325B" w:rsidP="009E4F06">
            <w:pPr>
              <w:tabs>
                <w:tab w:val="clear" w:pos="141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80.0</w:t>
            </w:r>
          </w:p>
        </w:tc>
        <w:tc>
          <w:tcPr>
            <w:tcW w:w="2268" w:type="dxa"/>
            <w:vAlign w:val="center"/>
          </w:tcPr>
          <w:p w14:paraId="328F5E4D" w14:textId="77777777" w:rsidR="005E325B" w:rsidRDefault="005E325B" w:rsidP="009E4F06">
            <w:pPr>
              <w:tabs>
                <w:tab w:val="clear" w:pos="141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56.0</w:t>
            </w:r>
          </w:p>
        </w:tc>
      </w:tr>
      <w:tr w:rsidR="005E325B" w14:paraId="328F5E51" w14:textId="77777777">
        <w:trPr>
          <w:trHeight w:val="260"/>
          <w:jc w:val="center"/>
        </w:trPr>
        <w:tc>
          <w:tcPr>
            <w:tcW w:w="2268" w:type="dxa"/>
            <w:vAlign w:val="center"/>
          </w:tcPr>
          <w:p w14:paraId="328F5E4F" w14:textId="77777777" w:rsidR="005E325B" w:rsidRDefault="005E325B" w:rsidP="009E4F06">
            <w:pPr>
              <w:tabs>
                <w:tab w:val="clear" w:pos="141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65.0</w:t>
            </w:r>
          </w:p>
        </w:tc>
        <w:tc>
          <w:tcPr>
            <w:tcW w:w="2268" w:type="dxa"/>
            <w:vAlign w:val="center"/>
          </w:tcPr>
          <w:p w14:paraId="328F5E50" w14:textId="77777777" w:rsidR="005E325B" w:rsidRDefault="005E325B" w:rsidP="009E4F06">
            <w:pPr>
              <w:tabs>
                <w:tab w:val="clear" w:pos="141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76.0</w:t>
            </w:r>
          </w:p>
        </w:tc>
      </w:tr>
      <w:tr w:rsidR="005E325B" w14:paraId="328F5E54" w14:textId="77777777">
        <w:trPr>
          <w:trHeight w:val="260"/>
          <w:jc w:val="center"/>
        </w:trPr>
        <w:tc>
          <w:tcPr>
            <w:tcW w:w="2268" w:type="dxa"/>
            <w:vAlign w:val="center"/>
          </w:tcPr>
          <w:p w14:paraId="328F5E52" w14:textId="77777777" w:rsidR="005E325B" w:rsidRDefault="005E325B" w:rsidP="009E4F06">
            <w:pPr>
              <w:tabs>
                <w:tab w:val="clear" w:pos="141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84.0</w:t>
            </w:r>
          </w:p>
        </w:tc>
        <w:tc>
          <w:tcPr>
            <w:tcW w:w="2268" w:type="dxa"/>
            <w:vAlign w:val="center"/>
          </w:tcPr>
          <w:p w14:paraId="328F5E53" w14:textId="77777777" w:rsidR="005E325B" w:rsidRDefault="005E325B" w:rsidP="009E4F06">
            <w:pPr>
              <w:tabs>
                <w:tab w:val="clear" w:pos="141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65.0</w:t>
            </w:r>
          </w:p>
        </w:tc>
      </w:tr>
      <w:tr w:rsidR="005E325B" w14:paraId="328F5E57" w14:textId="77777777">
        <w:trPr>
          <w:trHeight w:val="260"/>
          <w:jc w:val="center"/>
        </w:trPr>
        <w:tc>
          <w:tcPr>
            <w:tcW w:w="2268" w:type="dxa"/>
            <w:vAlign w:val="center"/>
          </w:tcPr>
          <w:p w14:paraId="328F5E55" w14:textId="77777777" w:rsidR="005E325B" w:rsidRDefault="005E325B" w:rsidP="009E4F06">
            <w:pPr>
              <w:tabs>
                <w:tab w:val="clear" w:pos="141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116.0</w:t>
            </w:r>
          </w:p>
        </w:tc>
        <w:tc>
          <w:tcPr>
            <w:tcW w:w="2268" w:type="dxa"/>
            <w:vAlign w:val="center"/>
          </w:tcPr>
          <w:p w14:paraId="328F5E56" w14:textId="77777777" w:rsidR="005E325B" w:rsidRDefault="005E325B" w:rsidP="009E4F06">
            <w:pPr>
              <w:tabs>
                <w:tab w:val="clear" w:pos="141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45.0</w:t>
            </w:r>
          </w:p>
        </w:tc>
      </w:tr>
      <w:tr w:rsidR="005E325B" w14:paraId="328F5E5A" w14:textId="77777777">
        <w:trPr>
          <w:trHeight w:val="260"/>
          <w:jc w:val="center"/>
        </w:trPr>
        <w:tc>
          <w:tcPr>
            <w:tcW w:w="2268" w:type="dxa"/>
            <w:vAlign w:val="center"/>
          </w:tcPr>
          <w:p w14:paraId="328F5E58" w14:textId="77777777" w:rsidR="005E325B" w:rsidRDefault="005E325B" w:rsidP="009E4F06">
            <w:pPr>
              <w:tabs>
                <w:tab w:val="clear" w:pos="141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76.0</w:t>
            </w:r>
          </w:p>
        </w:tc>
        <w:tc>
          <w:tcPr>
            <w:tcW w:w="2268" w:type="dxa"/>
            <w:vAlign w:val="center"/>
          </w:tcPr>
          <w:p w14:paraId="328F5E59" w14:textId="77777777" w:rsidR="005E325B" w:rsidRDefault="005E325B" w:rsidP="009E4F06">
            <w:pPr>
              <w:tabs>
                <w:tab w:val="clear" w:pos="141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58.0</w:t>
            </w:r>
          </w:p>
        </w:tc>
      </w:tr>
      <w:tr w:rsidR="005E325B" w14:paraId="328F5E5D" w14:textId="77777777">
        <w:trPr>
          <w:trHeight w:val="260"/>
          <w:jc w:val="center"/>
        </w:trPr>
        <w:tc>
          <w:tcPr>
            <w:tcW w:w="2268" w:type="dxa"/>
            <w:vAlign w:val="center"/>
          </w:tcPr>
          <w:p w14:paraId="328F5E5B" w14:textId="77777777" w:rsidR="005E325B" w:rsidRDefault="005E325B" w:rsidP="009E4F06">
            <w:pPr>
              <w:tabs>
                <w:tab w:val="clear" w:pos="141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97.0</w:t>
            </w:r>
          </w:p>
        </w:tc>
        <w:tc>
          <w:tcPr>
            <w:tcW w:w="2268" w:type="dxa"/>
            <w:vAlign w:val="center"/>
          </w:tcPr>
          <w:p w14:paraId="328F5E5C" w14:textId="77777777" w:rsidR="005E325B" w:rsidRDefault="005E325B" w:rsidP="009E4F06">
            <w:pPr>
              <w:tabs>
                <w:tab w:val="clear" w:pos="141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45.0</w:t>
            </w:r>
          </w:p>
        </w:tc>
      </w:tr>
      <w:tr w:rsidR="005E325B" w14:paraId="328F5E60" w14:textId="77777777">
        <w:trPr>
          <w:trHeight w:val="260"/>
          <w:jc w:val="center"/>
        </w:trPr>
        <w:tc>
          <w:tcPr>
            <w:tcW w:w="2268" w:type="dxa"/>
            <w:vAlign w:val="center"/>
          </w:tcPr>
          <w:p w14:paraId="328F5E5E" w14:textId="77777777" w:rsidR="005E325B" w:rsidRDefault="005E325B" w:rsidP="009E4F06">
            <w:pPr>
              <w:tabs>
                <w:tab w:val="clear" w:pos="141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100.0</w:t>
            </w:r>
          </w:p>
        </w:tc>
        <w:tc>
          <w:tcPr>
            <w:tcW w:w="2268" w:type="dxa"/>
            <w:vAlign w:val="center"/>
          </w:tcPr>
          <w:p w14:paraId="328F5E5F" w14:textId="77777777" w:rsidR="005E325B" w:rsidRDefault="005E325B" w:rsidP="009E4F06">
            <w:pPr>
              <w:tabs>
                <w:tab w:val="clear" w:pos="141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53.0</w:t>
            </w:r>
          </w:p>
        </w:tc>
      </w:tr>
      <w:tr w:rsidR="005E325B" w14:paraId="328F5E63" w14:textId="77777777">
        <w:trPr>
          <w:trHeight w:val="260"/>
          <w:jc w:val="center"/>
        </w:trPr>
        <w:tc>
          <w:tcPr>
            <w:tcW w:w="2268" w:type="dxa"/>
            <w:vAlign w:val="center"/>
          </w:tcPr>
          <w:p w14:paraId="328F5E61" w14:textId="77777777" w:rsidR="005E325B" w:rsidRDefault="005E325B" w:rsidP="009E4F06">
            <w:pPr>
              <w:tabs>
                <w:tab w:val="clear" w:pos="141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105.0</w:t>
            </w:r>
          </w:p>
        </w:tc>
        <w:tc>
          <w:tcPr>
            <w:tcW w:w="2268" w:type="dxa"/>
            <w:vAlign w:val="center"/>
          </w:tcPr>
          <w:p w14:paraId="328F5E62" w14:textId="77777777" w:rsidR="005E325B" w:rsidRDefault="005E325B" w:rsidP="009E4F06">
            <w:pPr>
              <w:tabs>
                <w:tab w:val="clear" w:pos="141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49.0</w:t>
            </w:r>
          </w:p>
        </w:tc>
      </w:tr>
      <w:tr w:rsidR="005E325B" w14:paraId="328F5E66" w14:textId="77777777">
        <w:trPr>
          <w:trHeight w:val="260"/>
          <w:jc w:val="center"/>
        </w:trPr>
        <w:tc>
          <w:tcPr>
            <w:tcW w:w="2268" w:type="dxa"/>
            <w:vAlign w:val="center"/>
          </w:tcPr>
          <w:p w14:paraId="328F5E64" w14:textId="77777777" w:rsidR="005E325B" w:rsidRDefault="005E325B" w:rsidP="009E4F06">
            <w:pPr>
              <w:tabs>
                <w:tab w:val="clear" w:pos="141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77.0</w:t>
            </w:r>
          </w:p>
        </w:tc>
        <w:tc>
          <w:tcPr>
            <w:tcW w:w="2268" w:type="dxa"/>
            <w:vAlign w:val="center"/>
          </w:tcPr>
          <w:p w14:paraId="328F5E65" w14:textId="77777777" w:rsidR="005E325B" w:rsidRDefault="005E325B" w:rsidP="009E4F06">
            <w:pPr>
              <w:tabs>
                <w:tab w:val="clear" w:pos="141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78.0</w:t>
            </w:r>
          </w:p>
        </w:tc>
      </w:tr>
      <w:tr w:rsidR="005E325B" w14:paraId="328F5E69" w14:textId="77777777">
        <w:trPr>
          <w:trHeight w:val="260"/>
          <w:jc w:val="center"/>
        </w:trPr>
        <w:tc>
          <w:tcPr>
            <w:tcW w:w="2268" w:type="dxa"/>
            <w:vAlign w:val="center"/>
          </w:tcPr>
          <w:p w14:paraId="328F5E67" w14:textId="77777777" w:rsidR="005E325B" w:rsidRDefault="005E325B" w:rsidP="009E4F06">
            <w:pPr>
              <w:tabs>
                <w:tab w:val="clear" w:pos="141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73.0</w:t>
            </w:r>
          </w:p>
        </w:tc>
        <w:tc>
          <w:tcPr>
            <w:tcW w:w="2268" w:type="dxa"/>
            <w:vAlign w:val="center"/>
          </w:tcPr>
          <w:p w14:paraId="328F5E68" w14:textId="77777777" w:rsidR="005E325B" w:rsidRDefault="005E325B" w:rsidP="009E4F06">
            <w:pPr>
              <w:tabs>
                <w:tab w:val="clear" w:pos="141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73.0</w:t>
            </w:r>
          </w:p>
        </w:tc>
      </w:tr>
      <w:tr w:rsidR="005E325B" w14:paraId="328F5E6C" w14:textId="77777777">
        <w:trPr>
          <w:trHeight w:val="260"/>
          <w:jc w:val="center"/>
        </w:trPr>
        <w:tc>
          <w:tcPr>
            <w:tcW w:w="2268" w:type="dxa"/>
            <w:vAlign w:val="center"/>
          </w:tcPr>
          <w:p w14:paraId="328F5E6A" w14:textId="77777777" w:rsidR="005E325B" w:rsidRDefault="005E325B" w:rsidP="009E4F06">
            <w:pPr>
              <w:tabs>
                <w:tab w:val="clear" w:pos="141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78.0</w:t>
            </w:r>
          </w:p>
        </w:tc>
        <w:tc>
          <w:tcPr>
            <w:tcW w:w="2268" w:type="dxa"/>
            <w:vAlign w:val="center"/>
          </w:tcPr>
          <w:p w14:paraId="328F5E6B" w14:textId="77777777" w:rsidR="005E325B" w:rsidRDefault="005E325B" w:rsidP="009E4F06">
            <w:pPr>
              <w:tabs>
                <w:tab w:val="clear" w:pos="141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68.0</w:t>
            </w:r>
          </w:p>
        </w:tc>
      </w:tr>
    </w:tbl>
    <w:p w14:paraId="328F5E6D" w14:textId="77777777" w:rsidR="005E325B" w:rsidRDefault="005E325B" w:rsidP="005E325B">
      <w:pPr>
        <w:suppressAutoHyphens/>
        <w:rPr>
          <w:sz w:val="24"/>
        </w:rPr>
      </w:pPr>
    </w:p>
    <w:p w14:paraId="328F5E6E" w14:textId="77777777" w:rsidR="005E325B" w:rsidRDefault="005E325B" w:rsidP="005E325B">
      <w:pPr>
        <w:rPr>
          <w:sz w:val="24"/>
        </w:rPr>
      </w:pPr>
    </w:p>
    <w:p w14:paraId="328F5E78" w14:textId="77777777" w:rsidR="005E325B" w:rsidRDefault="005E325B" w:rsidP="005E325B">
      <w:pPr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Construa o diagrama de dispersão e interprete-o. </w:t>
      </w:r>
    </w:p>
    <w:p w14:paraId="328F5E79" w14:textId="3DF59312" w:rsidR="005E325B" w:rsidRDefault="005E325B" w:rsidP="005E325B">
      <w:pPr>
        <w:jc w:val="center"/>
        <w:rPr>
          <w:sz w:val="24"/>
        </w:rPr>
      </w:pPr>
    </w:p>
    <w:p w14:paraId="328F5E7C" w14:textId="77777777" w:rsidR="005E325B" w:rsidRDefault="005E325B" w:rsidP="005E325B">
      <w:pPr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Calcule o coeficiente de correlação linear entre X e Y. </w:t>
      </w:r>
    </w:p>
    <w:p w14:paraId="08AE6059" w14:textId="77777777" w:rsidR="003F0DC1" w:rsidRPr="005E325B" w:rsidRDefault="003F0DC1" w:rsidP="005E325B">
      <w:pPr>
        <w:rPr>
          <w:b/>
          <w:bCs/>
          <w:sz w:val="24"/>
        </w:rPr>
      </w:pPr>
    </w:p>
    <w:p w14:paraId="328F5E88" w14:textId="77777777" w:rsidR="005E325B" w:rsidRDefault="005E325B" w:rsidP="005E325B">
      <w:pPr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Ajuste uma reta de regressão para a relação entre as variáveis Y: massa muscular (dependente) e X: idade (independente). </w:t>
      </w:r>
    </w:p>
    <w:p w14:paraId="328F5E8C" w14:textId="77777777" w:rsidR="005E325B" w:rsidRDefault="005E325B" w:rsidP="005E325B">
      <w:pPr>
        <w:rPr>
          <w:sz w:val="24"/>
        </w:rPr>
      </w:pPr>
    </w:p>
    <w:p w14:paraId="328F5E92" w14:textId="77777777" w:rsidR="005E325B" w:rsidRDefault="005E325B" w:rsidP="005E325B">
      <w:pPr>
        <w:numPr>
          <w:ilvl w:val="0"/>
          <w:numId w:val="7"/>
        </w:numPr>
        <w:spacing w:after="100"/>
        <w:rPr>
          <w:sz w:val="24"/>
        </w:rPr>
      </w:pPr>
      <w:r>
        <w:rPr>
          <w:sz w:val="24"/>
        </w:rPr>
        <w:t>Considerando a reta estimada dada no item (c), estime a massa muscular média de mulheres com 50 anos.</w:t>
      </w:r>
    </w:p>
    <w:p w14:paraId="328F5E95" w14:textId="77777777" w:rsidR="005E325B" w:rsidRDefault="005E325B" w:rsidP="005E325B">
      <w:pPr>
        <w:rPr>
          <w:sz w:val="24"/>
        </w:rPr>
      </w:pPr>
    </w:p>
    <w:p w14:paraId="328F5E98" w14:textId="77777777" w:rsidR="005E325B" w:rsidRDefault="005E325B" w:rsidP="005E325B">
      <w:pPr>
        <w:pStyle w:val="Ttulo4"/>
        <w:jc w:val="left"/>
        <w:rPr>
          <w:b/>
        </w:rPr>
      </w:pPr>
      <w:r>
        <w:rPr>
          <w:b/>
        </w:rPr>
        <w:lastRenderedPageBreak/>
        <w:t>Exercício 02</w:t>
      </w:r>
    </w:p>
    <w:p w14:paraId="328F5E99" w14:textId="77777777" w:rsidR="005E325B" w:rsidRPr="0074457F" w:rsidRDefault="005E325B" w:rsidP="005E325B"/>
    <w:p w14:paraId="328F5E9A" w14:textId="77777777" w:rsidR="005E325B" w:rsidRDefault="005E325B" w:rsidP="005E325B">
      <w:pPr>
        <w:suppressAutoHyphens/>
        <w:rPr>
          <w:sz w:val="24"/>
        </w:rPr>
      </w:pPr>
      <w:r>
        <w:rPr>
          <w:sz w:val="24"/>
        </w:rPr>
        <w:t>Os dados a seguir correspondem à variável renda familiar e gasto com alimentação (em unidades monetárias) para uma amostra de 25 famílias.</w:t>
      </w:r>
    </w:p>
    <w:p w14:paraId="328F5E9B" w14:textId="77777777" w:rsidR="005E325B" w:rsidRDefault="005E325B" w:rsidP="005E325B">
      <w:pPr>
        <w:suppressAutoHyphens/>
        <w:rPr>
          <w:sz w:val="24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5"/>
        <w:gridCol w:w="3232"/>
      </w:tblGrid>
      <w:tr w:rsidR="005E325B" w14:paraId="328F5E9E" w14:textId="77777777">
        <w:trPr>
          <w:jc w:val="center"/>
        </w:trPr>
        <w:tc>
          <w:tcPr>
            <w:tcW w:w="3245" w:type="dxa"/>
            <w:tcBorders>
              <w:bottom w:val="single" w:sz="4" w:space="0" w:color="auto"/>
              <w:right w:val="single" w:sz="4" w:space="0" w:color="auto"/>
            </w:tcBorders>
          </w:tcPr>
          <w:p w14:paraId="328F5E9C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Renda Familiar (X)</w:t>
            </w:r>
          </w:p>
        </w:tc>
        <w:tc>
          <w:tcPr>
            <w:tcW w:w="3232" w:type="dxa"/>
            <w:tcBorders>
              <w:left w:val="nil"/>
              <w:bottom w:val="single" w:sz="4" w:space="0" w:color="auto"/>
            </w:tcBorders>
          </w:tcPr>
          <w:p w14:paraId="328F5E9D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Gasto com Alimentação (Y)</w:t>
            </w:r>
          </w:p>
        </w:tc>
      </w:tr>
      <w:tr w:rsidR="005E325B" w14:paraId="328F5EA1" w14:textId="77777777">
        <w:trPr>
          <w:jc w:val="center"/>
        </w:trPr>
        <w:tc>
          <w:tcPr>
            <w:tcW w:w="3245" w:type="dxa"/>
            <w:tcBorders>
              <w:right w:val="single" w:sz="4" w:space="0" w:color="auto"/>
            </w:tcBorders>
          </w:tcPr>
          <w:p w14:paraId="328F5E9F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32" w:type="dxa"/>
            <w:tcBorders>
              <w:left w:val="nil"/>
            </w:tcBorders>
          </w:tcPr>
          <w:p w14:paraId="328F5EA0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1,5</w:t>
            </w:r>
          </w:p>
        </w:tc>
      </w:tr>
      <w:tr w:rsidR="005E325B" w14:paraId="328F5EA4" w14:textId="77777777">
        <w:trPr>
          <w:jc w:val="center"/>
        </w:trPr>
        <w:tc>
          <w:tcPr>
            <w:tcW w:w="3245" w:type="dxa"/>
            <w:tcBorders>
              <w:right w:val="single" w:sz="4" w:space="0" w:color="auto"/>
            </w:tcBorders>
          </w:tcPr>
          <w:p w14:paraId="328F5EA2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32" w:type="dxa"/>
            <w:tcBorders>
              <w:left w:val="nil"/>
            </w:tcBorders>
          </w:tcPr>
          <w:p w14:paraId="328F5EA3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2,0</w:t>
            </w:r>
          </w:p>
        </w:tc>
      </w:tr>
      <w:tr w:rsidR="005E325B" w14:paraId="328F5EA7" w14:textId="77777777">
        <w:trPr>
          <w:jc w:val="center"/>
        </w:trPr>
        <w:tc>
          <w:tcPr>
            <w:tcW w:w="3245" w:type="dxa"/>
            <w:tcBorders>
              <w:right w:val="single" w:sz="4" w:space="0" w:color="auto"/>
            </w:tcBorders>
          </w:tcPr>
          <w:p w14:paraId="328F5EA5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232" w:type="dxa"/>
            <w:tcBorders>
              <w:left w:val="nil"/>
            </w:tcBorders>
          </w:tcPr>
          <w:p w14:paraId="328F5EA6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6,0</w:t>
            </w:r>
          </w:p>
        </w:tc>
      </w:tr>
      <w:tr w:rsidR="005E325B" w14:paraId="328F5EAA" w14:textId="77777777">
        <w:trPr>
          <w:jc w:val="center"/>
        </w:trPr>
        <w:tc>
          <w:tcPr>
            <w:tcW w:w="3245" w:type="dxa"/>
            <w:tcBorders>
              <w:right w:val="single" w:sz="4" w:space="0" w:color="auto"/>
            </w:tcBorders>
          </w:tcPr>
          <w:p w14:paraId="328F5EA8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232" w:type="dxa"/>
            <w:tcBorders>
              <w:left w:val="nil"/>
            </w:tcBorders>
          </w:tcPr>
          <w:p w14:paraId="328F5EA9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7,0</w:t>
            </w:r>
          </w:p>
        </w:tc>
      </w:tr>
      <w:tr w:rsidR="005E325B" w14:paraId="328F5EAD" w14:textId="77777777">
        <w:trPr>
          <w:jc w:val="center"/>
        </w:trPr>
        <w:tc>
          <w:tcPr>
            <w:tcW w:w="3245" w:type="dxa"/>
            <w:tcBorders>
              <w:right w:val="single" w:sz="4" w:space="0" w:color="auto"/>
            </w:tcBorders>
          </w:tcPr>
          <w:p w14:paraId="328F5EAB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232" w:type="dxa"/>
            <w:tcBorders>
              <w:left w:val="nil"/>
            </w:tcBorders>
          </w:tcPr>
          <w:p w14:paraId="328F5EAC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10,0</w:t>
            </w:r>
          </w:p>
        </w:tc>
      </w:tr>
      <w:tr w:rsidR="005E325B" w14:paraId="328F5EB0" w14:textId="77777777">
        <w:trPr>
          <w:jc w:val="center"/>
        </w:trPr>
        <w:tc>
          <w:tcPr>
            <w:tcW w:w="3245" w:type="dxa"/>
            <w:tcBorders>
              <w:right w:val="single" w:sz="4" w:space="0" w:color="auto"/>
            </w:tcBorders>
          </w:tcPr>
          <w:p w14:paraId="328F5EAE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232" w:type="dxa"/>
            <w:tcBorders>
              <w:left w:val="nil"/>
            </w:tcBorders>
          </w:tcPr>
          <w:p w14:paraId="328F5EAF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12,0</w:t>
            </w:r>
          </w:p>
        </w:tc>
      </w:tr>
      <w:tr w:rsidR="005E325B" w14:paraId="328F5EB3" w14:textId="77777777">
        <w:trPr>
          <w:jc w:val="center"/>
        </w:trPr>
        <w:tc>
          <w:tcPr>
            <w:tcW w:w="3245" w:type="dxa"/>
            <w:tcBorders>
              <w:right w:val="single" w:sz="4" w:space="0" w:color="auto"/>
            </w:tcBorders>
          </w:tcPr>
          <w:p w14:paraId="328F5EB1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232" w:type="dxa"/>
            <w:tcBorders>
              <w:left w:val="nil"/>
            </w:tcBorders>
          </w:tcPr>
          <w:p w14:paraId="328F5EB2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15,0</w:t>
            </w:r>
          </w:p>
        </w:tc>
      </w:tr>
      <w:tr w:rsidR="005E325B" w14:paraId="328F5EB6" w14:textId="77777777">
        <w:trPr>
          <w:jc w:val="center"/>
        </w:trPr>
        <w:tc>
          <w:tcPr>
            <w:tcW w:w="3245" w:type="dxa"/>
            <w:tcBorders>
              <w:right w:val="single" w:sz="4" w:space="0" w:color="auto"/>
            </w:tcBorders>
          </w:tcPr>
          <w:p w14:paraId="328F5EB4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232" w:type="dxa"/>
            <w:tcBorders>
              <w:left w:val="nil"/>
            </w:tcBorders>
          </w:tcPr>
          <w:p w14:paraId="328F5EB5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8,0</w:t>
            </w:r>
          </w:p>
        </w:tc>
      </w:tr>
      <w:tr w:rsidR="005E325B" w14:paraId="328F5EB9" w14:textId="77777777">
        <w:trPr>
          <w:jc w:val="center"/>
        </w:trPr>
        <w:tc>
          <w:tcPr>
            <w:tcW w:w="3245" w:type="dxa"/>
            <w:tcBorders>
              <w:right w:val="single" w:sz="4" w:space="0" w:color="auto"/>
            </w:tcBorders>
          </w:tcPr>
          <w:p w14:paraId="328F5EB7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232" w:type="dxa"/>
            <w:tcBorders>
              <w:left w:val="nil"/>
            </w:tcBorders>
          </w:tcPr>
          <w:p w14:paraId="328F5EB8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10,0</w:t>
            </w:r>
          </w:p>
        </w:tc>
      </w:tr>
      <w:tr w:rsidR="005E325B" w14:paraId="328F5EBC" w14:textId="77777777">
        <w:trPr>
          <w:jc w:val="center"/>
        </w:trPr>
        <w:tc>
          <w:tcPr>
            <w:tcW w:w="3245" w:type="dxa"/>
            <w:tcBorders>
              <w:right w:val="single" w:sz="4" w:space="0" w:color="auto"/>
            </w:tcBorders>
          </w:tcPr>
          <w:p w14:paraId="328F5EBA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232" w:type="dxa"/>
            <w:tcBorders>
              <w:left w:val="nil"/>
            </w:tcBorders>
          </w:tcPr>
          <w:p w14:paraId="328F5EBB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20,0</w:t>
            </w:r>
          </w:p>
        </w:tc>
      </w:tr>
      <w:tr w:rsidR="005E325B" w14:paraId="328F5EBF" w14:textId="77777777">
        <w:trPr>
          <w:jc w:val="center"/>
        </w:trPr>
        <w:tc>
          <w:tcPr>
            <w:tcW w:w="3245" w:type="dxa"/>
            <w:tcBorders>
              <w:right w:val="single" w:sz="4" w:space="0" w:color="auto"/>
            </w:tcBorders>
          </w:tcPr>
          <w:p w14:paraId="328F5EBD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232" w:type="dxa"/>
            <w:tcBorders>
              <w:left w:val="nil"/>
            </w:tcBorders>
          </w:tcPr>
          <w:p w14:paraId="328F5EBE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20,0</w:t>
            </w:r>
          </w:p>
        </w:tc>
      </w:tr>
      <w:tr w:rsidR="005E325B" w14:paraId="328F5EC2" w14:textId="77777777">
        <w:trPr>
          <w:jc w:val="center"/>
        </w:trPr>
        <w:tc>
          <w:tcPr>
            <w:tcW w:w="3245" w:type="dxa"/>
            <w:tcBorders>
              <w:right w:val="single" w:sz="4" w:space="0" w:color="auto"/>
            </w:tcBorders>
          </w:tcPr>
          <w:p w14:paraId="328F5EC0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232" w:type="dxa"/>
            <w:tcBorders>
              <w:left w:val="nil"/>
            </w:tcBorders>
          </w:tcPr>
          <w:p w14:paraId="328F5EC1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25,0</w:t>
            </w:r>
          </w:p>
        </w:tc>
      </w:tr>
      <w:tr w:rsidR="005E325B" w14:paraId="328F5EC5" w14:textId="77777777">
        <w:trPr>
          <w:jc w:val="center"/>
        </w:trPr>
        <w:tc>
          <w:tcPr>
            <w:tcW w:w="3245" w:type="dxa"/>
            <w:tcBorders>
              <w:right w:val="single" w:sz="4" w:space="0" w:color="auto"/>
            </w:tcBorders>
          </w:tcPr>
          <w:p w14:paraId="328F5EC3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232" w:type="dxa"/>
            <w:tcBorders>
              <w:left w:val="nil"/>
            </w:tcBorders>
          </w:tcPr>
          <w:p w14:paraId="328F5EC4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30,0</w:t>
            </w:r>
          </w:p>
        </w:tc>
      </w:tr>
      <w:tr w:rsidR="005E325B" w14:paraId="328F5EC8" w14:textId="77777777">
        <w:trPr>
          <w:jc w:val="center"/>
        </w:trPr>
        <w:tc>
          <w:tcPr>
            <w:tcW w:w="3245" w:type="dxa"/>
            <w:tcBorders>
              <w:right w:val="single" w:sz="4" w:space="0" w:color="auto"/>
            </w:tcBorders>
          </w:tcPr>
          <w:p w14:paraId="328F5EC6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232" w:type="dxa"/>
            <w:tcBorders>
              <w:left w:val="nil"/>
            </w:tcBorders>
          </w:tcPr>
          <w:p w14:paraId="328F5EC7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25,0</w:t>
            </w:r>
          </w:p>
        </w:tc>
      </w:tr>
      <w:tr w:rsidR="005E325B" w14:paraId="328F5ECB" w14:textId="77777777">
        <w:trPr>
          <w:jc w:val="center"/>
        </w:trPr>
        <w:tc>
          <w:tcPr>
            <w:tcW w:w="3245" w:type="dxa"/>
            <w:tcBorders>
              <w:right w:val="single" w:sz="4" w:space="0" w:color="auto"/>
            </w:tcBorders>
          </w:tcPr>
          <w:p w14:paraId="328F5EC9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3232" w:type="dxa"/>
            <w:tcBorders>
              <w:left w:val="nil"/>
            </w:tcBorders>
          </w:tcPr>
          <w:p w14:paraId="328F5ECA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40,0</w:t>
            </w:r>
          </w:p>
        </w:tc>
      </w:tr>
      <w:tr w:rsidR="005E325B" w14:paraId="328F5ECE" w14:textId="77777777">
        <w:trPr>
          <w:jc w:val="center"/>
        </w:trPr>
        <w:tc>
          <w:tcPr>
            <w:tcW w:w="3245" w:type="dxa"/>
            <w:tcBorders>
              <w:right w:val="single" w:sz="4" w:space="0" w:color="auto"/>
            </w:tcBorders>
          </w:tcPr>
          <w:p w14:paraId="328F5ECC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3232" w:type="dxa"/>
            <w:tcBorders>
              <w:left w:val="nil"/>
            </w:tcBorders>
          </w:tcPr>
          <w:p w14:paraId="328F5ECD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35,0</w:t>
            </w:r>
          </w:p>
        </w:tc>
      </w:tr>
      <w:tr w:rsidR="005E325B" w14:paraId="328F5ED1" w14:textId="77777777">
        <w:trPr>
          <w:jc w:val="center"/>
        </w:trPr>
        <w:tc>
          <w:tcPr>
            <w:tcW w:w="3245" w:type="dxa"/>
            <w:tcBorders>
              <w:right w:val="single" w:sz="4" w:space="0" w:color="auto"/>
            </w:tcBorders>
          </w:tcPr>
          <w:p w14:paraId="328F5ECF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3232" w:type="dxa"/>
            <w:tcBorders>
              <w:left w:val="nil"/>
            </w:tcBorders>
          </w:tcPr>
          <w:p w14:paraId="328F5ED0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40,0</w:t>
            </w:r>
          </w:p>
        </w:tc>
      </w:tr>
      <w:tr w:rsidR="005E325B" w14:paraId="328F5ED4" w14:textId="77777777">
        <w:trPr>
          <w:jc w:val="center"/>
        </w:trPr>
        <w:tc>
          <w:tcPr>
            <w:tcW w:w="3245" w:type="dxa"/>
            <w:tcBorders>
              <w:right w:val="single" w:sz="4" w:space="0" w:color="auto"/>
            </w:tcBorders>
          </w:tcPr>
          <w:p w14:paraId="328F5ED2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3232" w:type="dxa"/>
            <w:tcBorders>
              <w:left w:val="nil"/>
            </w:tcBorders>
          </w:tcPr>
          <w:p w14:paraId="328F5ED3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30,0</w:t>
            </w:r>
          </w:p>
        </w:tc>
      </w:tr>
      <w:tr w:rsidR="005E325B" w14:paraId="328F5ED7" w14:textId="77777777">
        <w:trPr>
          <w:jc w:val="center"/>
        </w:trPr>
        <w:tc>
          <w:tcPr>
            <w:tcW w:w="3245" w:type="dxa"/>
            <w:tcBorders>
              <w:right w:val="single" w:sz="4" w:space="0" w:color="auto"/>
            </w:tcBorders>
          </w:tcPr>
          <w:p w14:paraId="328F5ED5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3232" w:type="dxa"/>
            <w:tcBorders>
              <w:left w:val="nil"/>
            </w:tcBorders>
          </w:tcPr>
          <w:p w14:paraId="328F5ED6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40,0</w:t>
            </w:r>
          </w:p>
        </w:tc>
      </w:tr>
      <w:tr w:rsidR="005E325B" w14:paraId="328F5EDA" w14:textId="77777777">
        <w:trPr>
          <w:jc w:val="center"/>
        </w:trPr>
        <w:tc>
          <w:tcPr>
            <w:tcW w:w="3245" w:type="dxa"/>
            <w:tcBorders>
              <w:right w:val="single" w:sz="4" w:space="0" w:color="auto"/>
            </w:tcBorders>
          </w:tcPr>
          <w:p w14:paraId="328F5ED8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3232" w:type="dxa"/>
            <w:tcBorders>
              <w:left w:val="nil"/>
            </w:tcBorders>
          </w:tcPr>
          <w:p w14:paraId="328F5ED9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40,0</w:t>
            </w:r>
          </w:p>
        </w:tc>
      </w:tr>
      <w:tr w:rsidR="005E325B" w14:paraId="328F5EDD" w14:textId="77777777">
        <w:trPr>
          <w:jc w:val="center"/>
        </w:trPr>
        <w:tc>
          <w:tcPr>
            <w:tcW w:w="3245" w:type="dxa"/>
            <w:tcBorders>
              <w:right w:val="single" w:sz="4" w:space="0" w:color="auto"/>
            </w:tcBorders>
          </w:tcPr>
          <w:p w14:paraId="328F5EDB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3232" w:type="dxa"/>
            <w:tcBorders>
              <w:left w:val="nil"/>
            </w:tcBorders>
          </w:tcPr>
          <w:p w14:paraId="328F5EDC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50,0</w:t>
            </w:r>
          </w:p>
        </w:tc>
      </w:tr>
      <w:tr w:rsidR="005E325B" w14:paraId="328F5EE0" w14:textId="77777777">
        <w:trPr>
          <w:jc w:val="center"/>
        </w:trPr>
        <w:tc>
          <w:tcPr>
            <w:tcW w:w="3245" w:type="dxa"/>
            <w:tcBorders>
              <w:right w:val="single" w:sz="4" w:space="0" w:color="auto"/>
            </w:tcBorders>
          </w:tcPr>
          <w:p w14:paraId="328F5EDE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3232" w:type="dxa"/>
            <w:tcBorders>
              <w:left w:val="nil"/>
            </w:tcBorders>
          </w:tcPr>
          <w:p w14:paraId="328F5EDF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40,0</w:t>
            </w:r>
          </w:p>
        </w:tc>
      </w:tr>
      <w:tr w:rsidR="005E325B" w14:paraId="328F5EE3" w14:textId="77777777">
        <w:trPr>
          <w:jc w:val="center"/>
        </w:trPr>
        <w:tc>
          <w:tcPr>
            <w:tcW w:w="3245" w:type="dxa"/>
            <w:tcBorders>
              <w:right w:val="single" w:sz="4" w:space="0" w:color="auto"/>
            </w:tcBorders>
          </w:tcPr>
          <w:p w14:paraId="328F5EE1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3232" w:type="dxa"/>
            <w:tcBorders>
              <w:left w:val="nil"/>
            </w:tcBorders>
          </w:tcPr>
          <w:p w14:paraId="328F5EE2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50,0</w:t>
            </w:r>
          </w:p>
        </w:tc>
      </w:tr>
      <w:tr w:rsidR="005E325B" w14:paraId="328F5EE6" w14:textId="77777777">
        <w:trPr>
          <w:jc w:val="center"/>
        </w:trPr>
        <w:tc>
          <w:tcPr>
            <w:tcW w:w="3245" w:type="dxa"/>
            <w:tcBorders>
              <w:right w:val="single" w:sz="4" w:space="0" w:color="auto"/>
            </w:tcBorders>
          </w:tcPr>
          <w:p w14:paraId="328F5EE4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3232" w:type="dxa"/>
            <w:tcBorders>
              <w:left w:val="nil"/>
            </w:tcBorders>
          </w:tcPr>
          <w:p w14:paraId="328F5EE5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60,0</w:t>
            </w:r>
          </w:p>
        </w:tc>
      </w:tr>
      <w:tr w:rsidR="005E325B" w14:paraId="328F5EE9" w14:textId="77777777">
        <w:trPr>
          <w:jc w:val="center"/>
        </w:trPr>
        <w:tc>
          <w:tcPr>
            <w:tcW w:w="3245" w:type="dxa"/>
            <w:tcBorders>
              <w:right w:val="single" w:sz="4" w:space="0" w:color="auto"/>
            </w:tcBorders>
          </w:tcPr>
          <w:p w14:paraId="328F5EE7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3232" w:type="dxa"/>
            <w:tcBorders>
              <w:left w:val="nil"/>
            </w:tcBorders>
          </w:tcPr>
          <w:p w14:paraId="328F5EE8" w14:textId="77777777" w:rsidR="005E325B" w:rsidRDefault="005E325B" w:rsidP="009E4F06">
            <w:pPr>
              <w:suppressAutoHyphens/>
              <w:jc w:val="center"/>
              <w:rPr>
                <w:sz w:val="24"/>
              </w:rPr>
            </w:pPr>
            <w:r>
              <w:rPr>
                <w:sz w:val="24"/>
              </w:rPr>
              <w:t>50,0</w:t>
            </w:r>
          </w:p>
        </w:tc>
      </w:tr>
    </w:tbl>
    <w:p w14:paraId="328F5EEA" w14:textId="77777777" w:rsidR="005E325B" w:rsidRDefault="005E325B" w:rsidP="005E325B">
      <w:pPr>
        <w:suppressAutoHyphens/>
        <w:rPr>
          <w:sz w:val="24"/>
        </w:rPr>
      </w:pPr>
    </w:p>
    <w:p w14:paraId="328F5EEC" w14:textId="5BD6CBBD" w:rsidR="005E325B" w:rsidRDefault="005E325B" w:rsidP="005E325B">
      <w:pPr>
        <w:numPr>
          <w:ilvl w:val="0"/>
          <w:numId w:val="8"/>
        </w:numPr>
        <w:suppressAutoHyphens/>
        <w:jc w:val="left"/>
        <w:rPr>
          <w:sz w:val="24"/>
        </w:rPr>
      </w:pPr>
      <w:r>
        <w:rPr>
          <w:sz w:val="24"/>
        </w:rPr>
        <w:t>Construa o diagrama de dispersão da variável gasto com alimentação (Y) em função da renda familiar (X).</w:t>
      </w:r>
    </w:p>
    <w:p w14:paraId="5A53050C" w14:textId="77777777" w:rsidR="003F0DC1" w:rsidRDefault="003F0DC1" w:rsidP="003F0DC1">
      <w:pPr>
        <w:suppressAutoHyphens/>
        <w:ind w:left="360"/>
        <w:jc w:val="left"/>
        <w:rPr>
          <w:sz w:val="24"/>
        </w:rPr>
      </w:pPr>
    </w:p>
    <w:p w14:paraId="328F5EED" w14:textId="77777777" w:rsidR="005E325B" w:rsidRDefault="005E325B" w:rsidP="005E325B">
      <w:pPr>
        <w:numPr>
          <w:ilvl w:val="0"/>
          <w:numId w:val="8"/>
        </w:numPr>
        <w:suppressAutoHyphens/>
        <w:rPr>
          <w:sz w:val="24"/>
        </w:rPr>
      </w:pPr>
      <w:r>
        <w:rPr>
          <w:sz w:val="24"/>
        </w:rPr>
        <w:t>Calcular o coeficiente de correlação entre essas variáveis.</w:t>
      </w:r>
    </w:p>
    <w:p w14:paraId="328F5EEE" w14:textId="77777777" w:rsidR="005E325B" w:rsidRDefault="005E325B" w:rsidP="005E325B">
      <w:pPr>
        <w:tabs>
          <w:tab w:val="clear" w:pos="1418"/>
        </w:tabs>
        <w:suppressAutoHyphens/>
        <w:rPr>
          <w:b/>
          <w:bCs/>
          <w:sz w:val="24"/>
        </w:rPr>
      </w:pPr>
      <w:r>
        <w:rPr>
          <w:sz w:val="24"/>
        </w:rPr>
        <w:t xml:space="preserve">   </w:t>
      </w:r>
    </w:p>
    <w:p w14:paraId="328F5EF8" w14:textId="77777777" w:rsidR="005E325B" w:rsidRDefault="005E325B" w:rsidP="005E325B">
      <w:pPr>
        <w:numPr>
          <w:ilvl w:val="0"/>
          <w:numId w:val="8"/>
        </w:numPr>
        <w:suppressAutoHyphens/>
        <w:rPr>
          <w:sz w:val="24"/>
        </w:rPr>
      </w:pPr>
      <w:r>
        <w:rPr>
          <w:sz w:val="24"/>
        </w:rPr>
        <w:t xml:space="preserve">Obtenha a equação de regressão do gasto com alimentação em função da renda familiar. </w:t>
      </w:r>
    </w:p>
    <w:p w14:paraId="328F5F02" w14:textId="77777777" w:rsidR="005E325B" w:rsidRDefault="005E325B" w:rsidP="005E325B">
      <w:pPr>
        <w:keepLines w:val="0"/>
        <w:tabs>
          <w:tab w:val="clear" w:pos="1418"/>
        </w:tabs>
        <w:autoSpaceDE w:val="0"/>
        <w:autoSpaceDN w:val="0"/>
        <w:adjustRightInd w:val="0"/>
        <w:spacing w:before="0" w:after="0"/>
        <w:jc w:val="left"/>
        <w:rPr>
          <w:rFonts w:cs="Courier New"/>
          <w:kern w:val="0"/>
          <w:sz w:val="24"/>
          <w:szCs w:val="18"/>
        </w:rPr>
      </w:pPr>
    </w:p>
    <w:p w14:paraId="328F5F03" w14:textId="77777777" w:rsidR="005E325B" w:rsidRDefault="005E325B" w:rsidP="005E325B">
      <w:pPr>
        <w:numPr>
          <w:ilvl w:val="0"/>
          <w:numId w:val="8"/>
        </w:numPr>
        <w:suppressAutoHyphens/>
        <w:rPr>
          <w:sz w:val="24"/>
        </w:rPr>
      </w:pPr>
      <w:r>
        <w:rPr>
          <w:sz w:val="24"/>
        </w:rPr>
        <w:t>Qual o significado prático do valor da inclinação da reta de regressão do item (c)?</w:t>
      </w:r>
    </w:p>
    <w:p w14:paraId="328F5F04" w14:textId="77777777" w:rsidR="005E325B" w:rsidRDefault="005E325B" w:rsidP="005E325B">
      <w:pPr>
        <w:rPr>
          <w:b/>
          <w:bCs/>
          <w:sz w:val="24"/>
        </w:rPr>
      </w:pPr>
      <w:r>
        <w:rPr>
          <w:snapToGrid w:val="0"/>
          <w:sz w:val="24"/>
        </w:rPr>
        <w:t xml:space="preserve">    </w:t>
      </w:r>
    </w:p>
    <w:p w14:paraId="328F5F0A" w14:textId="77777777" w:rsidR="005E325B" w:rsidRDefault="005E325B" w:rsidP="005E325B">
      <w:pPr>
        <w:suppressAutoHyphens/>
        <w:rPr>
          <w:b/>
          <w:sz w:val="24"/>
        </w:rPr>
      </w:pPr>
      <w:r>
        <w:rPr>
          <w:b/>
          <w:sz w:val="24"/>
        </w:rPr>
        <w:lastRenderedPageBreak/>
        <w:t>Exercício 03</w:t>
      </w:r>
    </w:p>
    <w:p w14:paraId="328F5F0B" w14:textId="77777777" w:rsidR="005E325B" w:rsidRDefault="005E325B" w:rsidP="005E325B">
      <w:pPr>
        <w:suppressAutoHyphens/>
        <w:rPr>
          <w:b/>
          <w:sz w:val="24"/>
        </w:rPr>
      </w:pPr>
    </w:p>
    <w:p w14:paraId="328F5F0C" w14:textId="77777777" w:rsidR="005E325B" w:rsidRDefault="005E325B" w:rsidP="005E325B">
      <w:pPr>
        <w:pStyle w:val="Corpodetexto3"/>
        <w:rPr>
          <w:sz w:val="24"/>
        </w:rPr>
      </w:pPr>
      <w:r>
        <w:rPr>
          <w:sz w:val="24"/>
        </w:rPr>
        <w:t>Um pesquisador deseja verificar se um instrumento para medir a concentração de determinada substância no sangue está bem calibrado. Para isto, ele tomou 15 amostras de concentrações conhecidas (X) e determinou a respectiva concentração através do instrumento (Y), obtendo:</w:t>
      </w:r>
    </w:p>
    <w:p w14:paraId="328F5F0D" w14:textId="77777777" w:rsidR="005E325B" w:rsidRDefault="005E325B" w:rsidP="005E325B">
      <w:pPr>
        <w:pStyle w:val="Corpodetexto3"/>
        <w:rPr>
          <w:sz w:val="24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585"/>
        <w:gridCol w:w="585"/>
        <w:gridCol w:w="585"/>
        <w:gridCol w:w="585"/>
        <w:gridCol w:w="585"/>
        <w:gridCol w:w="585"/>
        <w:gridCol w:w="585"/>
        <w:gridCol w:w="585"/>
        <w:gridCol w:w="586"/>
        <w:gridCol w:w="586"/>
        <w:gridCol w:w="586"/>
        <w:gridCol w:w="586"/>
        <w:gridCol w:w="606"/>
        <w:gridCol w:w="606"/>
        <w:gridCol w:w="606"/>
      </w:tblGrid>
      <w:tr w:rsidR="005E325B" w14:paraId="328F5F1E" w14:textId="77777777">
        <w:tc>
          <w:tcPr>
            <w:tcW w:w="597" w:type="dxa"/>
            <w:tcBorders>
              <w:bottom w:val="single" w:sz="4" w:space="0" w:color="auto"/>
              <w:right w:val="single" w:sz="4" w:space="0" w:color="auto"/>
            </w:tcBorders>
          </w:tcPr>
          <w:p w14:paraId="328F5F0E" w14:textId="77777777" w:rsidR="005E325B" w:rsidRDefault="005E325B" w:rsidP="009E4F06">
            <w:pPr>
              <w:pStyle w:val="Corpodetexto3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97" w:type="dxa"/>
            <w:tcBorders>
              <w:left w:val="single" w:sz="4" w:space="0" w:color="auto"/>
              <w:bottom w:val="single" w:sz="4" w:space="0" w:color="auto"/>
            </w:tcBorders>
          </w:tcPr>
          <w:p w14:paraId="328F5F0F" w14:textId="77777777" w:rsidR="005E325B" w:rsidRDefault="005E325B" w:rsidP="009E4F06">
            <w:pPr>
              <w:pStyle w:val="Corpodetexto3"/>
              <w:jc w:val="center"/>
              <w:rPr>
                <w:sz w:val="24"/>
              </w:rPr>
            </w:pPr>
            <w:r>
              <w:rPr>
                <w:sz w:val="24"/>
              </w:rPr>
              <w:t>2,0</w:t>
            </w:r>
          </w:p>
        </w:tc>
        <w:tc>
          <w:tcPr>
            <w:tcW w:w="597" w:type="dxa"/>
            <w:tcBorders>
              <w:bottom w:val="single" w:sz="4" w:space="0" w:color="auto"/>
            </w:tcBorders>
          </w:tcPr>
          <w:p w14:paraId="328F5F10" w14:textId="77777777" w:rsidR="005E325B" w:rsidRDefault="005E325B" w:rsidP="009E4F06">
            <w:pPr>
              <w:pStyle w:val="Corpodetexto3"/>
              <w:jc w:val="center"/>
              <w:rPr>
                <w:sz w:val="24"/>
              </w:rPr>
            </w:pPr>
            <w:r>
              <w:rPr>
                <w:sz w:val="24"/>
              </w:rPr>
              <w:t>2,0</w:t>
            </w:r>
          </w:p>
        </w:tc>
        <w:tc>
          <w:tcPr>
            <w:tcW w:w="597" w:type="dxa"/>
            <w:tcBorders>
              <w:bottom w:val="single" w:sz="4" w:space="0" w:color="auto"/>
            </w:tcBorders>
          </w:tcPr>
          <w:p w14:paraId="328F5F11" w14:textId="77777777" w:rsidR="005E325B" w:rsidRDefault="005E325B" w:rsidP="009E4F06">
            <w:pPr>
              <w:pStyle w:val="Corpodetexto3"/>
              <w:jc w:val="center"/>
              <w:rPr>
                <w:sz w:val="24"/>
              </w:rPr>
            </w:pPr>
            <w:r>
              <w:rPr>
                <w:sz w:val="24"/>
              </w:rPr>
              <w:t>2,0</w:t>
            </w:r>
          </w:p>
        </w:tc>
        <w:tc>
          <w:tcPr>
            <w:tcW w:w="596" w:type="dxa"/>
            <w:tcBorders>
              <w:bottom w:val="single" w:sz="4" w:space="0" w:color="auto"/>
            </w:tcBorders>
          </w:tcPr>
          <w:p w14:paraId="328F5F12" w14:textId="77777777" w:rsidR="005E325B" w:rsidRDefault="005E325B" w:rsidP="009E4F06">
            <w:pPr>
              <w:pStyle w:val="Corpodetexto3"/>
              <w:jc w:val="center"/>
              <w:rPr>
                <w:sz w:val="24"/>
              </w:rPr>
            </w:pPr>
            <w:r>
              <w:rPr>
                <w:sz w:val="24"/>
              </w:rPr>
              <w:t>4,0</w:t>
            </w:r>
          </w:p>
        </w:tc>
        <w:tc>
          <w:tcPr>
            <w:tcW w:w="596" w:type="dxa"/>
            <w:tcBorders>
              <w:bottom w:val="single" w:sz="4" w:space="0" w:color="auto"/>
            </w:tcBorders>
          </w:tcPr>
          <w:p w14:paraId="328F5F13" w14:textId="77777777" w:rsidR="005E325B" w:rsidRDefault="005E325B" w:rsidP="009E4F06">
            <w:pPr>
              <w:pStyle w:val="Corpodetexto3"/>
              <w:jc w:val="center"/>
              <w:rPr>
                <w:sz w:val="24"/>
              </w:rPr>
            </w:pPr>
            <w:r>
              <w:rPr>
                <w:sz w:val="24"/>
              </w:rPr>
              <w:t>4,0</w:t>
            </w:r>
          </w:p>
        </w:tc>
        <w:tc>
          <w:tcPr>
            <w:tcW w:w="596" w:type="dxa"/>
            <w:tcBorders>
              <w:bottom w:val="single" w:sz="4" w:space="0" w:color="auto"/>
            </w:tcBorders>
          </w:tcPr>
          <w:p w14:paraId="328F5F14" w14:textId="77777777" w:rsidR="005E325B" w:rsidRDefault="005E325B" w:rsidP="009E4F06">
            <w:pPr>
              <w:pStyle w:val="Corpodetexto3"/>
              <w:jc w:val="center"/>
              <w:rPr>
                <w:sz w:val="24"/>
              </w:rPr>
            </w:pPr>
            <w:r>
              <w:rPr>
                <w:sz w:val="24"/>
              </w:rPr>
              <w:t>4,0</w:t>
            </w:r>
          </w:p>
        </w:tc>
        <w:tc>
          <w:tcPr>
            <w:tcW w:w="596" w:type="dxa"/>
            <w:tcBorders>
              <w:bottom w:val="single" w:sz="4" w:space="0" w:color="auto"/>
            </w:tcBorders>
          </w:tcPr>
          <w:p w14:paraId="328F5F15" w14:textId="77777777" w:rsidR="005E325B" w:rsidRDefault="005E325B" w:rsidP="009E4F06">
            <w:pPr>
              <w:pStyle w:val="Corpodetexto3"/>
              <w:jc w:val="center"/>
              <w:rPr>
                <w:sz w:val="24"/>
              </w:rPr>
            </w:pPr>
            <w:r>
              <w:rPr>
                <w:sz w:val="24"/>
              </w:rPr>
              <w:t>6,0</w:t>
            </w:r>
          </w:p>
        </w:tc>
        <w:tc>
          <w:tcPr>
            <w:tcW w:w="596" w:type="dxa"/>
            <w:tcBorders>
              <w:bottom w:val="single" w:sz="4" w:space="0" w:color="auto"/>
            </w:tcBorders>
          </w:tcPr>
          <w:p w14:paraId="328F5F16" w14:textId="77777777" w:rsidR="005E325B" w:rsidRDefault="005E325B" w:rsidP="009E4F06">
            <w:pPr>
              <w:pStyle w:val="Corpodetexto3"/>
              <w:jc w:val="center"/>
              <w:rPr>
                <w:sz w:val="24"/>
              </w:rPr>
            </w:pPr>
            <w:r>
              <w:rPr>
                <w:sz w:val="24"/>
              </w:rPr>
              <w:t>6,0</w:t>
            </w:r>
          </w:p>
        </w:tc>
        <w:tc>
          <w:tcPr>
            <w:tcW w:w="597" w:type="dxa"/>
            <w:tcBorders>
              <w:bottom w:val="single" w:sz="4" w:space="0" w:color="auto"/>
            </w:tcBorders>
          </w:tcPr>
          <w:p w14:paraId="328F5F17" w14:textId="77777777" w:rsidR="005E325B" w:rsidRDefault="005E325B" w:rsidP="009E4F06">
            <w:pPr>
              <w:pStyle w:val="Corpodetexto3"/>
              <w:jc w:val="center"/>
              <w:rPr>
                <w:sz w:val="24"/>
              </w:rPr>
            </w:pPr>
            <w:r>
              <w:rPr>
                <w:sz w:val="24"/>
              </w:rPr>
              <w:t>6,0</w:t>
            </w:r>
          </w:p>
        </w:tc>
        <w:tc>
          <w:tcPr>
            <w:tcW w:w="597" w:type="dxa"/>
            <w:tcBorders>
              <w:bottom w:val="single" w:sz="4" w:space="0" w:color="auto"/>
            </w:tcBorders>
          </w:tcPr>
          <w:p w14:paraId="328F5F18" w14:textId="77777777" w:rsidR="005E325B" w:rsidRDefault="005E325B" w:rsidP="009E4F06">
            <w:pPr>
              <w:pStyle w:val="Corpodetexto3"/>
              <w:jc w:val="center"/>
              <w:rPr>
                <w:sz w:val="24"/>
              </w:rPr>
            </w:pPr>
            <w:r>
              <w:rPr>
                <w:sz w:val="24"/>
              </w:rPr>
              <w:t>8,0</w:t>
            </w:r>
          </w:p>
        </w:tc>
        <w:tc>
          <w:tcPr>
            <w:tcW w:w="597" w:type="dxa"/>
            <w:tcBorders>
              <w:bottom w:val="single" w:sz="4" w:space="0" w:color="auto"/>
            </w:tcBorders>
          </w:tcPr>
          <w:p w14:paraId="328F5F19" w14:textId="77777777" w:rsidR="005E325B" w:rsidRDefault="005E325B" w:rsidP="009E4F06">
            <w:pPr>
              <w:pStyle w:val="Corpodetexto3"/>
              <w:jc w:val="center"/>
              <w:rPr>
                <w:sz w:val="24"/>
              </w:rPr>
            </w:pPr>
            <w:r>
              <w:rPr>
                <w:sz w:val="24"/>
              </w:rPr>
              <w:t>8,0</w:t>
            </w:r>
          </w:p>
        </w:tc>
        <w:tc>
          <w:tcPr>
            <w:tcW w:w="597" w:type="dxa"/>
            <w:tcBorders>
              <w:bottom w:val="single" w:sz="4" w:space="0" w:color="auto"/>
            </w:tcBorders>
          </w:tcPr>
          <w:p w14:paraId="328F5F1A" w14:textId="77777777" w:rsidR="005E325B" w:rsidRDefault="005E325B" w:rsidP="009E4F06">
            <w:pPr>
              <w:pStyle w:val="Corpodetexto3"/>
              <w:jc w:val="center"/>
              <w:rPr>
                <w:sz w:val="24"/>
              </w:rPr>
            </w:pPr>
            <w:r>
              <w:rPr>
                <w:sz w:val="24"/>
              </w:rPr>
              <w:t>8,0</w:t>
            </w:r>
          </w:p>
        </w:tc>
        <w:tc>
          <w:tcPr>
            <w:tcW w:w="597" w:type="dxa"/>
            <w:tcBorders>
              <w:bottom w:val="single" w:sz="4" w:space="0" w:color="auto"/>
            </w:tcBorders>
          </w:tcPr>
          <w:p w14:paraId="328F5F1B" w14:textId="77777777" w:rsidR="005E325B" w:rsidRDefault="005E325B" w:rsidP="009E4F06">
            <w:pPr>
              <w:pStyle w:val="Corpodetexto3"/>
              <w:jc w:val="center"/>
              <w:rPr>
                <w:sz w:val="24"/>
              </w:rPr>
            </w:pPr>
            <w:r>
              <w:rPr>
                <w:sz w:val="24"/>
              </w:rPr>
              <w:t>10,0</w:t>
            </w:r>
          </w:p>
        </w:tc>
        <w:tc>
          <w:tcPr>
            <w:tcW w:w="597" w:type="dxa"/>
            <w:tcBorders>
              <w:bottom w:val="single" w:sz="4" w:space="0" w:color="auto"/>
            </w:tcBorders>
          </w:tcPr>
          <w:p w14:paraId="328F5F1C" w14:textId="77777777" w:rsidR="005E325B" w:rsidRDefault="005E325B" w:rsidP="009E4F06">
            <w:pPr>
              <w:pStyle w:val="Corpodetexto3"/>
              <w:jc w:val="center"/>
              <w:rPr>
                <w:sz w:val="24"/>
              </w:rPr>
            </w:pPr>
            <w:r>
              <w:rPr>
                <w:sz w:val="24"/>
              </w:rPr>
              <w:t>10,0</w:t>
            </w:r>
          </w:p>
        </w:tc>
        <w:tc>
          <w:tcPr>
            <w:tcW w:w="597" w:type="dxa"/>
            <w:tcBorders>
              <w:bottom w:val="single" w:sz="4" w:space="0" w:color="auto"/>
            </w:tcBorders>
          </w:tcPr>
          <w:p w14:paraId="328F5F1D" w14:textId="77777777" w:rsidR="005E325B" w:rsidRDefault="005E325B" w:rsidP="009E4F06">
            <w:pPr>
              <w:pStyle w:val="Corpodetexto3"/>
              <w:rPr>
                <w:sz w:val="24"/>
              </w:rPr>
            </w:pPr>
            <w:r>
              <w:rPr>
                <w:sz w:val="24"/>
              </w:rPr>
              <w:t>10,0</w:t>
            </w:r>
          </w:p>
        </w:tc>
      </w:tr>
      <w:tr w:rsidR="005E325B" w14:paraId="328F5F2F" w14:textId="77777777">
        <w:tc>
          <w:tcPr>
            <w:tcW w:w="597" w:type="dxa"/>
            <w:tcBorders>
              <w:top w:val="single" w:sz="4" w:space="0" w:color="auto"/>
              <w:right w:val="single" w:sz="4" w:space="0" w:color="auto"/>
            </w:tcBorders>
          </w:tcPr>
          <w:p w14:paraId="328F5F1F" w14:textId="77777777" w:rsidR="005E325B" w:rsidRDefault="005E325B" w:rsidP="009E4F06">
            <w:pPr>
              <w:pStyle w:val="Corpodetexto3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</w:tcBorders>
          </w:tcPr>
          <w:p w14:paraId="328F5F20" w14:textId="77777777" w:rsidR="005E325B" w:rsidRDefault="005E325B" w:rsidP="009E4F06">
            <w:pPr>
              <w:pStyle w:val="Corpodetexto3"/>
              <w:jc w:val="center"/>
              <w:rPr>
                <w:sz w:val="24"/>
              </w:rPr>
            </w:pPr>
            <w:r>
              <w:rPr>
                <w:sz w:val="24"/>
              </w:rPr>
              <w:t>2,1</w:t>
            </w:r>
          </w:p>
        </w:tc>
        <w:tc>
          <w:tcPr>
            <w:tcW w:w="597" w:type="dxa"/>
            <w:tcBorders>
              <w:top w:val="single" w:sz="4" w:space="0" w:color="auto"/>
            </w:tcBorders>
          </w:tcPr>
          <w:p w14:paraId="328F5F21" w14:textId="77777777" w:rsidR="005E325B" w:rsidRDefault="005E325B" w:rsidP="009E4F06">
            <w:pPr>
              <w:pStyle w:val="Corpodetexto3"/>
              <w:jc w:val="center"/>
              <w:rPr>
                <w:sz w:val="24"/>
              </w:rPr>
            </w:pPr>
            <w:r>
              <w:rPr>
                <w:sz w:val="24"/>
              </w:rPr>
              <w:t>1,8</w:t>
            </w:r>
          </w:p>
        </w:tc>
        <w:tc>
          <w:tcPr>
            <w:tcW w:w="597" w:type="dxa"/>
            <w:tcBorders>
              <w:top w:val="single" w:sz="4" w:space="0" w:color="auto"/>
            </w:tcBorders>
          </w:tcPr>
          <w:p w14:paraId="328F5F22" w14:textId="77777777" w:rsidR="005E325B" w:rsidRDefault="005E325B" w:rsidP="009E4F06">
            <w:pPr>
              <w:pStyle w:val="Corpodetexto3"/>
              <w:jc w:val="center"/>
              <w:rPr>
                <w:sz w:val="24"/>
              </w:rPr>
            </w:pPr>
            <w:r>
              <w:rPr>
                <w:sz w:val="24"/>
              </w:rPr>
              <w:t>1,9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328F5F23" w14:textId="77777777" w:rsidR="005E325B" w:rsidRDefault="005E325B" w:rsidP="009E4F06">
            <w:pPr>
              <w:pStyle w:val="Corpodetexto3"/>
              <w:jc w:val="center"/>
              <w:rPr>
                <w:sz w:val="24"/>
              </w:rPr>
            </w:pPr>
            <w:r>
              <w:rPr>
                <w:sz w:val="24"/>
              </w:rPr>
              <w:t>4,5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328F5F24" w14:textId="77777777" w:rsidR="005E325B" w:rsidRDefault="005E325B" w:rsidP="009E4F06">
            <w:pPr>
              <w:pStyle w:val="Corpodetexto3"/>
              <w:jc w:val="center"/>
              <w:rPr>
                <w:sz w:val="24"/>
              </w:rPr>
            </w:pPr>
            <w:r>
              <w:rPr>
                <w:sz w:val="24"/>
              </w:rPr>
              <w:t>4,2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328F5F25" w14:textId="77777777" w:rsidR="005E325B" w:rsidRDefault="005E325B" w:rsidP="009E4F06">
            <w:pPr>
              <w:pStyle w:val="Corpodetexto3"/>
              <w:jc w:val="center"/>
              <w:rPr>
                <w:sz w:val="24"/>
              </w:rPr>
            </w:pPr>
            <w:r>
              <w:rPr>
                <w:sz w:val="24"/>
              </w:rPr>
              <w:t>4,0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328F5F26" w14:textId="77777777" w:rsidR="005E325B" w:rsidRDefault="005E325B" w:rsidP="009E4F06">
            <w:pPr>
              <w:pStyle w:val="Corpodetexto3"/>
              <w:jc w:val="center"/>
              <w:rPr>
                <w:sz w:val="24"/>
              </w:rPr>
            </w:pPr>
            <w:r>
              <w:rPr>
                <w:sz w:val="24"/>
              </w:rPr>
              <w:t>6,2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328F5F27" w14:textId="77777777" w:rsidR="005E325B" w:rsidRDefault="005E325B" w:rsidP="009E4F06">
            <w:pPr>
              <w:pStyle w:val="Corpodetexto3"/>
              <w:jc w:val="center"/>
              <w:rPr>
                <w:sz w:val="24"/>
              </w:rPr>
            </w:pPr>
            <w:r>
              <w:rPr>
                <w:sz w:val="24"/>
              </w:rPr>
              <w:t>6,0</w:t>
            </w:r>
          </w:p>
        </w:tc>
        <w:tc>
          <w:tcPr>
            <w:tcW w:w="597" w:type="dxa"/>
            <w:tcBorders>
              <w:top w:val="single" w:sz="4" w:space="0" w:color="auto"/>
            </w:tcBorders>
          </w:tcPr>
          <w:p w14:paraId="328F5F28" w14:textId="77777777" w:rsidR="005E325B" w:rsidRDefault="005E325B" w:rsidP="009E4F06">
            <w:pPr>
              <w:pStyle w:val="Corpodetexto3"/>
              <w:jc w:val="center"/>
              <w:rPr>
                <w:sz w:val="24"/>
              </w:rPr>
            </w:pPr>
            <w:r>
              <w:rPr>
                <w:sz w:val="24"/>
              </w:rPr>
              <w:t>6,5</w:t>
            </w:r>
          </w:p>
        </w:tc>
        <w:tc>
          <w:tcPr>
            <w:tcW w:w="597" w:type="dxa"/>
            <w:tcBorders>
              <w:top w:val="single" w:sz="4" w:space="0" w:color="auto"/>
            </w:tcBorders>
          </w:tcPr>
          <w:p w14:paraId="328F5F29" w14:textId="77777777" w:rsidR="005E325B" w:rsidRDefault="005E325B" w:rsidP="009E4F06">
            <w:pPr>
              <w:pStyle w:val="Corpodetexto3"/>
              <w:jc w:val="center"/>
              <w:rPr>
                <w:sz w:val="24"/>
              </w:rPr>
            </w:pPr>
            <w:r>
              <w:rPr>
                <w:sz w:val="24"/>
              </w:rPr>
              <w:t>8,2</w:t>
            </w:r>
          </w:p>
        </w:tc>
        <w:tc>
          <w:tcPr>
            <w:tcW w:w="597" w:type="dxa"/>
            <w:tcBorders>
              <w:top w:val="single" w:sz="4" w:space="0" w:color="auto"/>
            </w:tcBorders>
          </w:tcPr>
          <w:p w14:paraId="328F5F2A" w14:textId="77777777" w:rsidR="005E325B" w:rsidRDefault="005E325B" w:rsidP="009E4F06">
            <w:pPr>
              <w:pStyle w:val="Corpodetexto3"/>
              <w:jc w:val="center"/>
              <w:rPr>
                <w:sz w:val="24"/>
              </w:rPr>
            </w:pPr>
            <w:r>
              <w:rPr>
                <w:sz w:val="24"/>
              </w:rPr>
              <w:t>7,8</w:t>
            </w:r>
          </w:p>
        </w:tc>
        <w:tc>
          <w:tcPr>
            <w:tcW w:w="597" w:type="dxa"/>
            <w:tcBorders>
              <w:top w:val="single" w:sz="4" w:space="0" w:color="auto"/>
            </w:tcBorders>
          </w:tcPr>
          <w:p w14:paraId="328F5F2B" w14:textId="77777777" w:rsidR="005E325B" w:rsidRDefault="005E325B" w:rsidP="009E4F06">
            <w:pPr>
              <w:pStyle w:val="Corpodetexto3"/>
              <w:jc w:val="center"/>
              <w:rPr>
                <w:sz w:val="24"/>
              </w:rPr>
            </w:pPr>
            <w:r>
              <w:rPr>
                <w:sz w:val="24"/>
              </w:rPr>
              <w:t>7,7</w:t>
            </w:r>
          </w:p>
        </w:tc>
        <w:tc>
          <w:tcPr>
            <w:tcW w:w="597" w:type="dxa"/>
            <w:tcBorders>
              <w:top w:val="single" w:sz="4" w:space="0" w:color="auto"/>
            </w:tcBorders>
          </w:tcPr>
          <w:p w14:paraId="328F5F2C" w14:textId="77777777" w:rsidR="005E325B" w:rsidRDefault="005E325B" w:rsidP="009E4F06">
            <w:pPr>
              <w:pStyle w:val="Corpodetexto3"/>
              <w:jc w:val="center"/>
              <w:rPr>
                <w:sz w:val="24"/>
              </w:rPr>
            </w:pPr>
            <w:r>
              <w:rPr>
                <w:sz w:val="24"/>
              </w:rPr>
              <w:t>9,6</w:t>
            </w:r>
          </w:p>
        </w:tc>
        <w:tc>
          <w:tcPr>
            <w:tcW w:w="597" w:type="dxa"/>
            <w:tcBorders>
              <w:top w:val="single" w:sz="4" w:space="0" w:color="auto"/>
            </w:tcBorders>
          </w:tcPr>
          <w:p w14:paraId="328F5F2D" w14:textId="77777777" w:rsidR="005E325B" w:rsidRDefault="005E325B" w:rsidP="009E4F06">
            <w:pPr>
              <w:pStyle w:val="Corpodetexto3"/>
              <w:jc w:val="center"/>
              <w:rPr>
                <w:sz w:val="24"/>
              </w:rPr>
            </w:pPr>
            <w:r>
              <w:rPr>
                <w:sz w:val="24"/>
              </w:rPr>
              <w:t>10,0</w:t>
            </w:r>
          </w:p>
        </w:tc>
        <w:tc>
          <w:tcPr>
            <w:tcW w:w="597" w:type="dxa"/>
            <w:tcBorders>
              <w:top w:val="single" w:sz="4" w:space="0" w:color="auto"/>
            </w:tcBorders>
          </w:tcPr>
          <w:p w14:paraId="328F5F2E" w14:textId="77777777" w:rsidR="005E325B" w:rsidRDefault="005E325B" w:rsidP="009E4F06">
            <w:pPr>
              <w:pStyle w:val="Corpodetexto3"/>
              <w:jc w:val="center"/>
              <w:rPr>
                <w:sz w:val="24"/>
              </w:rPr>
            </w:pPr>
            <w:r>
              <w:rPr>
                <w:sz w:val="24"/>
              </w:rPr>
              <w:t>10,1</w:t>
            </w:r>
          </w:p>
        </w:tc>
      </w:tr>
    </w:tbl>
    <w:p w14:paraId="328F5F30" w14:textId="77777777" w:rsidR="005E325B" w:rsidRDefault="005E325B" w:rsidP="005E325B">
      <w:pPr>
        <w:pStyle w:val="Corpodetexto3"/>
        <w:rPr>
          <w:sz w:val="24"/>
        </w:rPr>
      </w:pPr>
    </w:p>
    <w:p w14:paraId="328F5F31" w14:textId="77777777" w:rsidR="00981C13" w:rsidRDefault="00981C13" w:rsidP="005E325B">
      <w:pPr>
        <w:tabs>
          <w:tab w:val="clear" w:pos="1418"/>
        </w:tabs>
        <w:suppressAutoHyphens/>
        <w:rPr>
          <w:sz w:val="24"/>
        </w:rPr>
      </w:pPr>
    </w:p>
    <w:p w14:paraId="328F5F33" w14:textId="11180118" w:rsidR="005E325B" w:rsidRDefault="005E325B" w:rsidP="003F0DC1">
      <w:pPr>
        <w:tabs>
          <w:tab w:val="clear" w:pos="1418"/>
        </w:tabs>
        <w:suppressAutoHyphens/>
        <w:rPr>
          <w:sz w:val="24"/>
        </w:rPr>
      </w:pPr>
      <w:proofErr w:type="gramStart"/>
      <w:r>
        <w:rPr>
          <w:sz w:val="24"/>
        </w:rPr>
        <w:t>(a) Construa</w:t>
      </w:r>
      <w:proofErr w:type="gramEnd"/>
      <w:r>
        <w:rPr>
          <w:sz w:val="24"/>
        </w:rPr>
        <w:t xml:space="preserve"> o diagrama de dispersão para esses dados. </w:t>
      </w:r>
    </w:p>
    <w:p w14:paraId="328F5F34" w14:textId="77777777" w:rsidR="005E325B" w:rsidRDefault="005E325B" w:rsidP="005E325B">
      <w:pPr>
        <w:pStyle w:val="Corpodetexto3"/>
        <w:rPr>
          <w:sz w:val="24"/>
        </w:rPr>
      </w:pPr>
    </w:p>
    <w:p w14:paraId="328F5F35" w14:textId="06B6B04B" w:rsidR="005E325B" w:rsidRDefault="004B46AB" w:rsidP="004B46AB">
      <w:pPr>
        <w:tabs>
          <w:tab w:val="clear" w:pos="1418"/>
        </w:tabs>
        <w:suppressAutoHyphens/>
        <w:rPr>
          <w:sz w:val="24"/>
        </w:rPr>
      </w:pPr>
      <w:proofErr w:type="gramStart"/>
      <w:r>
        <w:rPr>
          <w:sz w:val="24"/>
        </w:rPr>
        <w:t xml:space="preserve">(b) </w:t>
      </w:r>
      <w:r w:rsidR="005E325B">
        <w:rPr>
          <w:sz w:val="24"/>
        </w:rPr>
        <w:t>Trace</w:t>
      </w:r>
      <w:proofErr w:type="gramEnd"/>
      <w:r w:rsidR="005E325B">
        <w:rPr>
          <w:sz w:val="24"/>
        </w:rPr>
        <w:t xml:space="preserve"> no gráfico a reta com 45º de inclinação passando pela origem. Como </w:t>
      </w:r>
      <w:bookmarkStart w:id="0" w:name="_GoBack"/>
      <w:bookmarkEnd w:id="0"/>
      <w:r w:rsidR="003F0DC1">
        <w:rPr>
          <w:sz w:val="24"/>
        </w:rPr>
        <w:t>essa reta</w:t>
      </w:r>
      <w:r w:rsidR="005E325B">
        <w:rPr>
          <w:sz w:val="24"/>
        </w:rPr>
        <w:t xml:space="preserve"> pode ser útil na avaliação do instrumento? </w:t>
      </w:r>
    </w:p>
    <w:p w14:paraId="328F5F39" w14:textId="77777777" w:rsidR="005E325B" w:rsidRDefault="005E325B" w:rsidP="005E325B">
      <w:pPr>
        <w:pStyle w:val="Corpodetexto3"/>
        <w:rPr>
          <w:sz w:val="24"/>
        </w:rPr>
      </w:pPr>
    </w:p>
    <w:p w14:paraId="328F5F3A" w14:textId="77777777" w:rsidR="005E325B" w:rsidRDefault="004B46AB" w:rsidP="004B46AB">
      <w:pPr>
        <w:pStyle w:val="Corpodetexto3"/>
        <w:rPr>
          <w:sz w:val="24"/>
        </w:rPr>
      </w:pPr>
      <w:proofErr w:type="gramStart"/>
      <w:r>
        <w:rPr>
          <w:sz w:val="24"/>
        </w:rPr>
        <w:t xml:space="preserve">(c) </w:t>
      </w:r>
      <w:r w:rsidR="005E325B">
        <w:rPr>
          <w:sz w:val="24"/>
        </w:rPr>
        <w:t>Calcule</w:t>
      </w:r>
      <w:proofErr w:type="gramEnd"/>
      <w:r w:rsidR="005E325B">
        <w:rPr>
          <w:sz w:val="24"/>
        </w:rPr>
        <w:t xml:space="preserve"> o coeficiente de correlação entre as variáveis X e Y. </w:t>
      </w:r>
    </w:p>
    <w:p w14:paraId="328F5F43" w14:textId="77777777" w:rsidR="005E325B" w:rsidRDefault="005E325B" w:rsidP="005E325B">
      <w:pPr>
        <w:pStyle w:val="Corpodetexto3"/>
        <w:rPr>
          <w:sz w:val="24"/>
          <w:lang w:val="en-US"/>
        </w:rPr>
      </w:pPr>
    </w:p>
    <w:p w14:paraId="328F5F44" w14:textId="77777777" w:rsidR="005E325B" w:rsidRDefault="004B46AB" w:rsidP="004B46AB">
      <w:pPr>
        <w:pStyle w:val="Corpodetexto3"/>
        <w:rPr>
          <w:sz w:val="24"/>
        </w:rPr>
      </w:pPr>
      <w:proofErr w:type="gramStart"/>
      <w:r>
        <w:rPr>
          <w:sz w:val="24"/>
        </w:rPr>
        <w:t xml:space="preserve">(d) </w:t>
      </w:r>
      <w:r w:rsidR="005E325B">
        <w:rPr>
          <w:sz w:val="24"/>
        </w:rPr>
        <w:t>Obtenha</w:t>
      </w:r>
      <w:proofErr w:type="gramEnd"/>
      <w:r w:rsidR="005E325B">
        <w:rPr>
          <w:sz w:val="24"/>
        </w:rPr>
        <w:t xml:space="preserve"> a reta de regressão da variável Y em função de X. </w:t>
      </w:r>
    </w:p>
    <w:p w14:paraId="328F5F49" w14:textId="77777777" w:rsidR="005E325B" w:rsidRDefault="005E325B" w:rsidP="005E325B">
      <w:pPr>
        <w:rPr>
          <w:snapToGrid w:val="0"/>
          <w:sz w:val="24"/>
        </w:rPr>
      </w:pPr>
    </w:p>
    <w:p w14:paraId="328F5F4A" w14:textId="77777777" w:rsidR="005E325B" w:rsidRDefault="004B46AB" w:rsidP="004B46AB">
      <w:pPr>
        <w:pStyle w:val="Corpodetexto3"/>
        <w:rPr>
          <w:sz w:val="24"/>
        </w:rPr>
      </w:pPr>
      <w:proofErr w:type="gramStart"/>
      <w:r>
        <w:rPr>
          <w:sz w:val="24"/>
        </w:rPr>
        <w:t xml:space="preserve">(e) </w:t>
      </w:r>
      <w:r w:rsidR="005E325B">
        <w:rPr>
          <w:sz w:val="24"/>
        </w:rPr>
        <w:t>Com</w:t>
      </w:r>
      <w:proofErr w:type="gramEnd"/>
      <w:r w:rsidR="005E325B">
        <w:rPr>
          <w:sz w:val="24"/>
        </w:rPr>
        <w:t xml:space="preserve"> base nos itens anteriores tire conclusões sobre a eficiência do instrumento.</w:t>
      </w:r>
    </w:p>
    <w:p w14:paraId="328F5F4B" w14:textId="77777777" w:rsidR="005E325B" w:rsidRDefault="005E325B" w:rsidP="005E325B">
      <w:pPr>
        <w:pStyle w:val="Ttulo4"/>
        <w:jc w:val="both"/>
      </w:pPr>
    </w:p>
    <w:sectPr w:rsidR="005E325B">
      <w:footerReference w:type="default" r:id="rId7"/>
      <w:pgSz w:w="12242" w:h="15842" w:code="1"/>
      <w:pgMar w:top="1134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D4E910" w14:textId="77777777" w:rsidR="00D535F9" w:rsidRDefault="00D535F9">
      <w:r>
        <w:separator/>
      </w:r>
    </w:p>
  </w:endnote>
  <w:endnote w:type="continuationSeparator" w:id="0">
    <w:p w14:paraId="65A0A54D" w14:textId="77777777" w:rsidR="00D535F9" w:rsidRDefault="00D53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F5F8A" w14:textId="77777777" w:rsidR="00814718" w:rsidRDefault="003C08E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328F5F8C" wp14:editId="328F5F8D">
              <wp:simplePos x="0" y="0"/>
              <wp:positionH relativeFrom="column">
                <wp:posOffset>17145</wp:posOffset>
              </wp:positionH>
              <wp:positionV relativeFrom="page">
                <wp:posOffset>9144000</wp:posOffset>
              </wp:positionV>
              <wp:extent cx="5943600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D62FCF1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.35pt,10in" to="469.35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NDM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E4X+dMs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" o:allowincell="f">
              <w10:wrap anchory="page"/>
            </v:line>
          </w:pict>
        </mc:Fallback>
      </mc:AlternateContent>
    </w:r>
    <w:r w:rsidR="00814718">
      <w:t xml:space="preserve">Página </w:t>
    </w:r>
    <w:r w:rsidR="00814718">
      <w:rPr>
        <w:rStyle w:val="Nmerodepgina"/>
      </w:rPr>
      <w:fldChar w:fldCharType="begin"/>
    </w:r>
    <w:r w:rsidR="00814718">
      <w:rPr>
        <w:rStyle w:val="Nmerodepgina"/>
      </w:rPr>
      <w:instrText xml:space="preserve"> PAGE </w:instrText>
    </w:r>
    <w:r w:rsidR="00814718">
      <w:rPr>
        <w:rStyle w:val="Nmerodepgina"/>
      </w:rPr>
      <w:fldChar w:fldCharType="separate"/>
    </w:r>
    <w:r w:rsidR="003F0DC1">
      <w:rPr>
        <w:rStyle w:val="Nmerodepgina"/>
        <w:noProof/>
      </w:rPr>
      <w:t>3</w:t>
    </w:r>
    <w:r w:rsidR="00814718">
      <w:rPr>
        <w:rStyle w:val="Nmerodepgina"/>
      </w:rPr>
      <w:fldChar w:fldCharType="end"/>
    </w:r>
    <w:r w:rsidR="00814718">
      <w:rPr>
        <w:rStyle w:val="Nmerodepgina"/>
        <w:b w:val="0"/>
      </w:rPr>
      <w:t xml:space="preserve"> de </w:t>
    </w:r>
    <w:r w:rsidR="00814718">
      <w:rPr>
        <w:rStyle w:val="Nmerodepgina"/>
      </w:rPr>
      <w:fldChar w:fldCharType="begin"/>
    </w:r>
    <w:r w:rsidR="00814718">
      <w:rPr>
        <w:rStyle w:val="Nmerodepgina"/>
      </w:rPr>
      <w:instrText xml:space="preserve"> NUMPAGES </w:instrText>
    </w:r>
    <w:r w:rsidR="00814718">
      <w:rPr>
        <w:rStyle w:val="Nmerodepgina"/>
      </w:rPr>
      <w:fldChar w:fldCharType="separate"/>
    </w:r>
    <w:r w:rsidR="003F0DC1">
      <w:rPr>
        <w:rStyle w:val="Nmerodepgina"/>
        <w:noProof/>
      </w:rPr>
      <w:t>3</w:t>
    </w:r>
    <w:r w:rsidR="00814718">
      <w:rPr>
        <w:rStyle w:val="Nmerodepgina"/>
      </w:rPr>
      <w:fldChar w:fldCharType="end"/>
    </w:r>
  </w:p>
  <w:p w14:paraId="328F5F8B" w14:textId="77777777" w:rsidR="00814718" w:rsidRDefault="0081471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83222F" w14:textId="77777777" w:rsidR="00D535F9" w:rsidRDefault="00D535F9">
      <w:r>
        <w:separator/>
      </w:r>
    </w:p>
  </w:footnote>
  <w:footnote w:type="continuationSeparator" w:id="0">
    <w:p w14:paraId="2822E838" w14:textId="77777777" w:rsidR="00D535F9" w:rsidRDefault="00D535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multilevel"/>
    <w:tmpl w:val="54DE1988"/>
    <w:lvl w:ilvl="0">
      <w:start w:val="1"/>
      <w:numFmt w:val="lowerLetter"/>
      <w:pStyle w:val="Numerada"/>
      <w:lvlText w:val="(%1)"/>
      <w:lvlJc w:val="left"/>
      <w:pPr>
        <w:tabs>
          <w:tab w:val="num" w:pos="425"/>
        </w:tabs>
        <w:ind w:left="425" w:hanging="425"/>
      </w:pPr>
      <w:rPr>
        <w:rFonts w:ascii="Trebuchet MS" w:hAnsi="Trebuchet MS" w:hint="default"/>
        <w:b/>
        <w:i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FFFFFF89"/>
    <w:multiLevelType w:val="singleLevel"/>
    <w:tmpl w:val="0700C630"/>
    <w:lvl w:ilvl="0">
      <w:start w:val="1"/>
      <w:numFmt w:val="bullet"/>
      <w:pStyle w:val="Commarcadores"/>
      <w:lvlText w:val="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2" w15:restartNumberingAfterBreak="0">
    <w:nsid w:val="141932B4"/>
    <w:multiLevelType w:val="hybridMultilevel"/>
    <w:tmpl w:val="4642BBF2"/>
    <w:lvl w:ilvl="0" w:tplc="5EEAB69E">
      <w:start w:val="1"/>
      <w:numFmt w:val="decimal"/>
      <w:lvlText w:val="(%1)"/>
      <w:lvlJc w:val="left"/>
      <w:pPr>
        <w:tabs>
          <w:tab w:val="num" w:pos="2490"/>
        </w:tabs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3210"/>
        </w:tabs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930"/>
        </w:tabs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650"/>
        </w:tabs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370"/>
        </w:tabs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090"/>
        </w:tabs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810"/>
        </w:tabs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530"/>
        </w:tabs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250"/>
        </w:tabs>
        <w:ind w:left="8250" w:hanging="180"/>
      </w:pPr>
    </w:lvl>
  </w:abstractNum>
  <w:abstractNum w:abstractNumId="3" w15:restartNumberingAfterBreak="0">
    <w:nsid w:val="2D432E9B"/>
    <w:multiLevelType w:val="hybridMultilevel"/>
    <w:tmpl w:val="6C8E043C"/>
    <w:lvl w:ilvl="0" w:tplc="09461896">
      <w:start w:val="1"/>
      <w:numFmt w:val="lowerLetter"/>
      <w:lvlText w:val="(%1)"/>
      <w:lvlJc w:val="left"/>
      <w:pPr>
        <w:tabs>
          <w:tab w:val="num" w:pos="540"/>
        </w:tabs>
        <w:ind w:left="540" w:hanging="360"/>
      </w:pPr>
      <w:rPr>
        <w:rFonts w:ascii="Trebuchet MS" w:hAnsi="Trebuchet MS" w:hint="default"/>
        <w:b/>
        <w:i w:val="0"/>
        <w:sz w:val="20"/>
      </w:rPr>
    </w:lvl>
    <w:lvl w:ilvl="1" w:tplc="0416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4" w15:restartNumberingAfterBreak="0">
    <w:nsid w:val="46796369"/>
    <w:multiLevelType w:val="hybridMultilevel"/>
    <w:tmpl w:val="EEACF434"/>
    <w:lvl w:ilvl="0" w:tplc="5DAAA120">
      <w:start w:val="1"/>
      <w:numFmt w:val="lowerLetter"/>
      <w:lvlText w:val="%1)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5" w15:restartNumberingAfterBreak="0">
    <w:nsid w:val="4FD3071B"/>
    <w:multiLevelType w:val="singleLevel"/>
    <w:tmpl w:val="41CA6FA2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b/>
        <w:i w:val="0"/>
        <w:sz w:val="24"/>
      </w:rPr>
    </w:lvl>
  </w:abstractNum>
  <w:abstractNum w:abstractNumId="6" w15:restartNumberingAfterBreak="0">
    <w:nsid w:val="55DC12AF"/>
    <w:multiLevelType w:val="multilevel"/>
    <w:tmpl w:val="6C8E043C"/>
    <w:lvl w:ilvl="0">
      <w:start w:val="1"/>
      <w:numFmt w:val="lowerLetter"/>
      <w:lvlText w:val="(%1)"/>
      <w:lvlJc w:val="left"/>
      <w:pPr>
        <w:tabs>
          <w:tab w:val="num" w:pos="540"/>
        </w:tabs>
        <w:ind w:left="540" w:hanging="360"/>
      </w:pPr>
      <w:rPr>
        <w:rFonts w:ascii="Trebuchet MS" w:hAnsi="Trebuchet MS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7" w15:restartNumberingAfterBreak="0">
    <w:nsid w:val="6AAA521B"/>
    <w:multiLevelType w:val="hybridMultilevel"/>
    <w:tmpl w:val="45A2C7F8"/>
    <w:lvl w:ilvl="0" w:tplc="0946189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 w15:restartNumberingAfterBreak="0">
    <w:nsid w:val="6F52644C"/>
    <w:multiLevelType w:val="hybridMultilevel"/>
    <w:tmpl w:val="1076DD3C"/>
    <w:lvl w:ilvl="0" w:tplc="6B2835D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46D3C23"/>
    <w:multiLevelType w:val="hybridMultilevel"/>
    <w:tmpl w:val="879C0F16"/>
    <w:lvl w:ilvl="0" w:tplc="6B2835D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6F869D4"/>
    <w:multiLevelType w:val="hybridMultilevel"/>
    <w:tmpl w:val="59DCDE3C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b/>
        <w:i w:val="0"/>
        <w:sz w:val="20"/>
      </w:rPr>
    </w:lvl>
    <w:lvl w:ilvl="1" w:tplc="FFFFFFFF">
      <w:start w:val="120"/>
      <w:numFmt w:val="bullet"/>
      <w:lvlText w:val="-"/>
      <w:lvlJc w:val="left"/>
      <w:pPr>
        <w:tabs>
          <w:tab w:val="num" w:pos="1935"/>
        </w:tabs>
        <w:ind w:left="1935" w:hanging="855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9"/>
  </w:num>
  <w:num w:numId="10">
    <w:abstractNumId w:val="6"/>
  </w:num>
  <w:num w:numId="1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14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DBA"/>
    <w:rsid w:val="0000388C"/>
    <w:rsid w:val="0003216C"/>
    <w:rsid w:val="00036873"/>
    <w:rsid w:val="0004786F"/>
    <w:rsid w:val="000767D2"/>
    <w:rsid w:val="000A0DCC"/>
    <w:rsid w:val="000C1D59"/>
    <w:rsid w:val="000C42A0"/>
    <w:rsid w:val="000D3EDC"/>
    <w:rsid w:val="000D6450"/>
    <w:rsid w:val="000F0BAD"/>
    <w:rsid w:val="000F18A4"/>
    <w:rsid w:val="000F2DC0"/>
    <w:rsid w:val="00105988"/>
    <w:rsid w:val="0012760B"/>
    <w:rsid w:val="0015157C"/>
    <w:rsid w:val="001A2653"/>
    <w:rsid w:val="001C51D2"/>
    <w:rsid w:val="001D00DA"/>
    <w:rsid w:val="001F37A8"/>
    <w:rsid w:val="00241C91"/>
    <w:rsid w:val="0027580C"/>
    <w:rsid w:val="00276B86"/>
    <w:rsid w:val="00281B15"/>
    <w:rsid w:val="002841AD"/>
    <w:rsid w:val="002D519B"/>
    <w:rsid w:val="002E071C"/>
    <w:rsid w:val="002F2596"/>
    <w:rsid w:val="00316654"/>
    <w:rsid w:val="00330562"/>
    <w:rsid w:val="00346300"/>
    <w:rsid w:val="00352622"/>
    <w:rsid w:val="003605C6"/>
    <w:rsid w:val="00386DBA"/>
    <w:rsid w:val="003A094C"/>
    <w:rsid w:val="003A5963"/>
    <w:rsid w:val="003B61EB"/>
    <w:rsid w:val="003C08E7"/>
    <w:rsid w:val="003C0A5A"/>
    <w:rsid w:val="003C4B27"/>
    <w:rsid w:val="003D68D5"/>
    <w:rsid w:val="003E7F65"/>
    <w:rsid w:val="003F0DC1"/>
    <w:rsid w:val="003F1D13"/>
    <w:rsid w:val="003F4799"/>
    <w:rsid w:val="003F4940"/>
    <w:rsid w:val="004061FA"/>
    <w:rsid w:val="00406E5F"/>
    <w:rsid w:val="00425063"/>
    <w:rsid w:val="00434BFD"/>
    <w:rsid w:val="004571C5"/>
    <w:rsid w:val="00465EA4"/>
    <w:rsid w:val="004B46AB"/>
    <w:rsid w:val="004D7144"/>
    <w:rsid w:val="004E1E05"/>
    <w:rsid w:val="005145B2"/>
    <w:rsid w:val="00520A08"/>
    <w:rsid w:val="00547D0F"/>
    <w:rsid w:val="00570BE6"/>
    <w:rsid w:val="005E0682"/>
    <w:rsid w:val="005E325B"/>
    <w:rsid w:val="005F7F5E"/>
    <w:rsid w:val="0060018D"/>
    <w:rsid w:val="0060410F"/>
    <w:rsid w:val="00606596"/>
    <w:rsid w:val="0061201D"/>
    <w:rsid w:val="00640698"/>
    <w:rsid w:val="00641FF5"/>
    <w:rsid w:val="00655F97"/>
    <w:rsid w:val="00665C23"/>
    <w:rsid w:val="00690685"/>
    <w:rsid w:val="00692338"/>
    <w:rsid w:val="006941EF"/>
    <w:rsid w:val="006A3A4B"/>
    <w:rsid w:val="006C2E10"/>
    <w:rsid w:val="006D3614"/>
    <w:rsid w:val="006E19D0"/>
    <w:rsid w:val="006E49BA"/>
    <w:rsid w:val="0070223B"/>
    <w:rsid w:val="00704D51"/>
    <w:rsid w:val="0071762E"/>
    <w:rsid w:val="00730118"/>
    <w:rsid w:val="0074128F"/>
    <w:rsid w:val="0074504C"/>
    <w:rsid w:val="00755C5D"/>
    <w:rsid w:val="00782CE3"/>
    <w:rsid w:val="00790999"/>
    <w:rsid w:val="007A442D"/>
    <w:rsid w:val="007B67D5"/>
    <w:rsid w:val="007C0EFC"/>
    <w:rsid w:val="007C1DE2"/>
    <w:rsid w:val="007E7A84"/>
    <w:rsid w:val="007F7327"/>
    <w:rsid w:val="00814718"/>
    <w:rsid w:val="0082621D"/>
    <w:rsid w:val="00845501"/>
    <w:rsid w:val="00851FBF"/>
    <w:rsid w:val="00881B38"/>
    <w:rsid w:val="00884ABB"/>
    <w:rsid w:val="00895F2C"/>
    <w:rsid w:val="008A4ACE"/>
    <w:rsid w:val="008A7ACA"/>
    <w:rsid w:val="008A7C73"/>
    <w:rsid w:val="008B57C8"/>
    <w:rsid w:val="008C25B6"/>
    <w:rsid w:val="008C5483"/>
    <w:rsid w:val="008E1276"/>
    <w:rsid w:val="00901AB5"/>
    <w:rsid w:val="00904AA7"/>
    <w:rsid w:val="00947FEC"/>
    <w:rsid w:val="00981C13"/>
    <w:rsid w:val="00985E53"/>
    <w:rsid w:val="00990701"/>
    <w:rsid w:val="00994950"/>
    <w:rsid w:val="009975FA"/>
    <w:rsid w:val="009C0F7F"/>
    <w:rsid w:val="009C387D"/>
    <w:rsid w:val="009C797A"/>
    <w:rsid w:val="009D1CCD"/>
    <w:rsid w:val="009E4F06"/>
    <w:rsid w:val="00A04ADC"/>
    <w:rsid w:val="00A368B6"/>
    <w:rsid w:val="00A60557"/>
    <w:rsid w:val="00A6771F"/>
    <w:rsid w:val="00A71225"/>
    <w:rsid w:val="00A7467F"/>
    <w:rsid w:val="00A95A54"/>
    <w:rsid w:val="00AC48B7"/>
    <w:rsid w:val="00AC4D86"/>
    <w:rsid w:val="00AD396E"/>
    <w:rsid w:val="00AE6E1C"/>
    <w:rsid w:val="00B06368"/>
    <w:rsid w:val="00B276A4"/>
    <w:rsid w:val="00B55CFE"/>
    <w:rsid w:val="00B56C67"/>
    <w:rsid w:val="00B928F5"/>
    <w:rsid w:val="00B92A72"/>
    <w:rsid w:val="00BA0033"/>
    <w:rsid w:val="00BA6E18"/>
    <w:rsid w:val="00BC06CB"/>
    <w:rsid w:val="00BD432B"/>
    <w:rsid w:val="00BF18EF"/>
    <w:rsid w:val="00C022F4"/>
    <w:rsid w:val="00C61124"/>
    <w:rsid w:val="00C75689"/>
    <w:rsid w:val="00C94419"/>
    <w:rsid w:val="00CD6EF5"/>
    <w:rsid w:val="00CD7ADE"/>
    <w:rsid w:val="00CE101B"/>
    <w:rsid w:val="00CE1EE6"/>
    <w:rsid w:val="00D01738"/>
    <w:rsid w:val="00D132DB"/>
    <w:rsid w:val="00D232FC"/>
    <w:rsid w:val="00D24EED"/>
    <w:rsid w:val="00D535F9"/>
    <w:rsid w:val="00D7038E"/>
    <w:rsid w:val="00D868A6"/>
    <w:rsid w:val="00DA2B94"/>
    <w:rsid w:val="00DC01E4"/>
    <w:rsid w:val="00DC53EE"/>
    <w:rsid w:val="00DF3BF9"/>
    <w:rsid w:val="00DF78C7"/>
    <w:rsid w:val="00E04E38"/>
    <w:rsid w:val="00E07465"/>
    <w:rsid w:val="00E23691"/>
    <w:rsid w:val="00E25731"/>
    <w:rsid w:val="00E81F53"/>
    <w:rsid w:val="00E86E9E"/>
    <w:rsid w:val="00EA592A"/>
    <w:rsid w:val="00EA6663"/>
    <w:rsid w:val="00EC7831"/>
    <w:rsid w:val="00EE20B1"/>
    <w:rsid w:val="00EF357F"/>
    <w:rsid w:val="00F13234"/>
    <w:rsid w:val="00F35AA5"/>
    <w:rsid w:val="00F61AD0"/>
    <w:rsid w:val="00F71F2D"/>
    <w:rsid w:val="00F806FD"/>
    <w:rsid w:val="00FA2145"/>
    <w:rsid w:val="00FE395D"/>
    <w:rsid w:val="00FE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8F5E2D"/>
  <w15:chartTrackingRefBased/>
  <w15:docId w15:val="{431A678C-F81B-4BAB-9142-76BC2F6A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Lines/>
      <w:tabs>
        <w:tab w:val="left" w:pos="1418"/>
      </w:tabs>
      <w:spacing w:before="20" w:after="20"/>
      <w:jc w:val="both"/>
    </w:pPr>
    <w:rPr>
      <w:rFonts w:ascii="Trebuchet MS" w:hAnsi="Trebuchet MS"/>
      <w:kern w:val="20"/>
    </w:rPr>
  </w:style>
  <w:style w:type="paragraph" w:styleId="Ttulo1">
    <w:name w:val="heading 1"/>
    <w:basedOn w:val="Normal"/>
    <w:next w:val="Normal"/>
    <w:qFormat/>
    <w:pPr>
      <w:keepNext/>
      <w:suppressLineNumbers/>
      <w:tabs>
        <w:tab w:val="clear" w:pos="1418"/>
      </w:tabs>
      <w:suppressAutoHyphens/>
      <w:spacing w:before="80" w:after="80"/>
      <w:jc w:val="center"/>
      <w:outlineLvl w:val="0"/>
    </w:pPr>
    <w:rPr>
      <w:sz w:val="42"/>
    </w:rPr>
  </w:style>
  <w:style w:type="paragraph" w:styleId="Ttulo2">
    <w:name w:val="heading 2"/>
    <w:basedOn w:val="Ttulo1"/>
    <w:next w:val="Normal"/>
    <w:qFormat/>
    <w:pPr>
      <w:spacing w:before="60" w:after="60"/>
      <w:outlineLvl w:val="1"/>
    </w:pPr>
    <w:rPr>
      <w:sz w:val="36"/>
    </w:rPr>
  </w:style>
  <w:style w:type="paragraph" w:styleId="Ttulo3">
    <w:name w:val="heading 3"/>
    <w:basedOn w:val="Ttulo2"/>
    <w:next w:val="Normal"/>
    <w:qFormat/>
    <w:pPr>
      <w:outlineLvl w:val="2"/>
    </w:pPr>
    <w:rPr>
      <w:sz w:val="30"/>
    </w:rPr>
  </w:style>
  <w:style w:type="paragraph" w:styleId="Ttulo4">
    <w:name w:val="heading 4"/>
    <w:basedOn w:val="Ttulo3"/>
    <w:next w:val="Normal"/>
    <w:qFormat/>
    <w:pPr>
      <w:outlineLvl w:val="3"/>
    </w:pPr>
    <w:rPr>
      <w:sz w:val="24"/>
    </w:rPr>
  </w:style>
  <w:style w:type="paragraph" w:styleId="Ttulo5">
    <w:name w:val="heading 5"/>
    <w:basedOn w:val="Ttulo1"/>
    <w:next w:val="Normal"/>
    <w:qFormat/>
    <w:pPr>
      <w:spacing w:before="60" w:after="60"/>
      <w:jc w:val="left"/>
      <w:outlineLvl w:val="4"/>
    </w:pPr>
    <w:rPr>
      <w:sz w:val="32"/>
    </w:rPr>
  </w:style>
  <w:style w:type="paragraph" w:styleId="Ttulo6">
    <w:name w:val="heading 6"/>
    <w:basedOn w:val="Ttulo5"/>
    <w:next w:val="Normal"/>
    <w:qFormat/>
    <w:pPr>
      <w:outlineLvl w:val="5"/>
    </w:pPr>
    <w:rPr>
      <w:sz w:val="24"/>
    </w:rPr>
  </w:style>
  <w:style w:type="paragraph" w:styleId="Ttulo7">
    <w:name w:val="heading 7"/>
    <w:basedOn w:val="Ttulo6"/>
    <w:next w:val="Normal"/>
    <w:qFormat/>
    <w:pPr>
      <w:spacing w:before="40" w:after="40"/>
      <w:outlineLvl w:val="6"/>
    </w:pPr>
    <w:rPr>
      <w:b/>
      <w:sz w:val="20"/>
    </w:rPr>
  </w:style>
  <w:style w:type="paragraph" w:styleId="Ttulo8">
    <w:name w:val="heading 8"/>
    <w:basedOn w:val="Ttulo7"/>
    <w:next w:val="Normal"/>
    <w:qFormat/>
    <w:pPr>
      <w:outlineLvl w:val="7"/>
    </w:pPr>
    <w:rPr>
      <w:b w:val="0"/>
      <w:smallCaps/>
    </w:rPr>
  </w:style>
  <w:style w:type="paragraph" w:styleId="Ttulo9">
    <w:name w:val="heading 9"/>
    <w:basedOn w:val="Ttulo8"/>
    <w:next w:val="Normal"/>
    <w:qFormat/>
    <w:pPr>
      <w:outlineLvl w:val="8"/>
    </w:pPr>
    <w:rPr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autoRedefine/>
    <w:pPr>
      <w:numPr>
        <w:numId w:val="1"/>
      </w:numPr>
      <w:tabs>
        <w:tab w:val="clear" w:pos="1418"/>
      </w:tabs>
    </w:pPr>
  </w:style>
  <w:style w:type="paragraph" w:styleId="Cabealho">
    <w:name w:val="header"/>
    <w:basedOn w:val="Normal"/>
    <w:pPr>
      <w:widowControl w:val="0"/>
      <w:tabs>
        <w:tab w:val="clear" w:pos="1418"/>
      </w:tabs>
      <w:suppressAutoHyphens/>
      <w:spacing w:before="40" w:after="40"/>
      <w:jc w:val="center"/>
    </w:pPr>
  </w:style>
  <w:style w:type="paragraph" w:styleId="Rodap">
    <w:name w:val="footer"/>
    <w:basedOn w:val="Cabealho"/>
  </w:style>
  <w:style w:type="paragraph" w:styleId="Numerada">
    <w:name w:val="List Number"/>
    <w:basedOn w:val="Commarcadores"/>
    <w:pPr>
      <w:numPr>
        <w:numId w:val="2"/>
      </w:numPr>
    </w:pPr>
  </w:style>
  <w:style w:type="character" w:styleId="Nmerodepgina">
    <w:name w:val="page number"/>
    <w:basedOn w:val="Fontepargpadro"/>
    <w:rPr>
      <w:rFonts w:ascii="Trebuchet MS" w:hAnsi="Trebuchet MS"/>
      <w:b/>
      <w:sz w:val="20"/>
    </w:rPr>
  </w:style>
  <w:style w:type="character" w:styleId="Hyperlink">
    <w:name w:val="Hyperlink"/>
    <w:basedOn w:val="Fontepargpadro"/>
    <w:rPr>
      <w:rFonts w:ascii="Trebuchet MS" w:hAnsi="Trebuchet MS"/>
      <w:color w:val="000000"/>
      <w:u w:val="dotted"/>
    </w:rPr>
  </w:style>
  <w:style w:type="paragraph" w:styleId="Sumrio1">
    <w:name w:val="toc 1"/>
    <w:basedOn w:val="Normal"/>
    <w:next w:val="Normal"/>
    <w:autoRedefine/>
    <w:semiHidden/>
    <w:pPr>
      <w:keepLines w:val="0"/>
    </w:pPr>
    <w:rPr>
      <w:color w:val="000000"/>
      <w:kern w:val="16"/>
    </w:rPr>
  </w:style>
  <w:style w:type="paragraph" w:styleId="Corpodetexto">
    <w:name w:val="Body Text"/>
    <w:basedOn w:val="Normal"/>
    <w:pPr>
      <w:keepLines w:val="0"/>
      <w:tabs>
        <w:tab w:val="clear" w:pos="1418"/>
      </w:tabs>
      <w:spacing w:before="0" w:after="0"/>
    </w:pPr>
    <w:rPr>
      <w:rFonts w:ascii="Arial" w:hAnsi="Arial" w:cs="Arial"/>
      <w:kern w:val="0"/>
      <w:sz w:val="24"/>
      <w:szCs w:val="24"/>
      <w:lang w:eastAsia="en-US"/>
    </w:rPr>
  </w:style>
  <w:style w:type="paragraph" w:styleId="MapadoDocumento">
    <w:name w:val="Document Map"/>
    <w:basedOn w:val="Normal"/>
    <w:semiHidden/>
    <w:rPr>
      <w:rFonts w:ascii="Arial" w:hAnsi="Arial"/>
      <w:color w:val="000000"/>
      <w:kern w:val="16"/>
    </w:rPr>
  </w:style>
  <w:style w:type="paragraph" w:styleId="Corpodetexto2">
    <w:name w:val="Body Text 2"/>
    <w:basedOn w:val="Normal"/>
    <w:pPr>
      <w:keepLines w:val="0"/>
      <w:tabs>
        <w:tab w:val="clear" w:pos="1418"/>
      </w:tabs>
      <w:spacing w:before="0" w:after="0"/>
    </w:pPr>
    <w:rPr>
      <w:rFonts w:ascii="Times New Roman" w:hAnsi="Times New Roman"/>
      <w:kern w:val="0"/>
      <w:sz w:val="24"/>
      <w:szCs w:val="24"/>
    </w:rPr>
  </w:style>
  <w:style w:type="paragraph" w:styleId="Recuodecorpodetexto">
    <w:name w:val="Body Text Indent"/>
    <w:basedOn w:val="Normal"/>
    <w:pPr>
      <w:keepLines w:val="0"/>
      <w:tabs>
        <w:tab w:val="clear" w:pos="1418"/>
      </w:tabs>
      <w:spacing w:before="0" w:after="0"/>
      <w:ind w:left="1080"/>
    </w:pPr>
    <w:rPr>
      <w:rFonts w:ascii="Times New Roman" w:hAnsi="Times New Roman"/>
      <w:b/>
      <w:bCs/>
      <w:snapToGrid w:val="0"/>
      <w:kern w:val="0"/>
      <w:sz w:val="24"/>
      <w:szCs w:val="24"/>
      <w:lang w:eastAsia="en-US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Corpodetexto3">
    <w:name w:val="Body Text 3"/>
    <w:basedOn w:val="Normal"/>
    <w:pPr>
      <w:suppressAutoHyphens/>
    </w:pPr>
    <w:rPr>
      <w:sz w:val="22"/>
    </w:rPr>
  </w:style>
  <w:style w:type="paragraph" w:styleId="Textodecomentrio">
    <w:name w:val="annotation text"/>
    <w:basedOn w:val="Normal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7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Modelos\exercicio-enunciad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exercicio-enunciado.dot</Template>
  <TotalTime>8</TotalTime>
  <Pages>3</Pages>
  <Words>381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1</vt:lpstr>
    </vt:vector>
  </TitlesOfParts>
  <Company>Estatística - USP</Company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subject>MAE116 - Noções de Estatística - Grupão B - 2001</dc:subject>
  <dc:creator>Thiago Rodrigo</dc:creator>
  <cp:keywords/>
  <cp:lastModifiedBy>Conta da Microsoft</cp:lastModifiedBy>
  <cp:revision>6</cp:revision>
  <cp:lastPrinted>2006-11-06T15:28:00Z</cp:lastPrinted>
  <dcterms:created xsi:type="dcterms:W3CDTF">2016-04-02T14:47:00Z</dcterms:created>
  <dcterms:modified xsi:type="dcterms:W3CDTF">2023-07-21T23:39:00Z</dcterms:modified>
</cp:coreProperties>
</file>